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634A2" w14:textId="77777777" w:rsidR="00CE013D" w:rsidRPr="00C304F5" w:rsidRDefault="00A72272" w:rsidP="008A73E4">
      <w:pPr>
        <w:ind w:left="-142"/>
        <w:jc w:val="center"/>
        <w:rPr>
          <w:sz w:val="10"/>
        </w:rPr>
      </w:pPr>
      <w:bookmarkStart w:id="0" w:name="_GoBack"/>
      <w:bookmarkEnd w:id="0"/>
      <w:r>
        <w:rPr>
          <w:noProof/>
          <w:lang w:eastAsia="lt-LT"/>
        </w:rPr>
        <w:drawing>
          <wp:inline distT="0" distB="0" distL="0" distR="0" wp14:anchorId="6C7634CA" wp14:editId="6C7634CB">
            <wp:extent cx="549910" cy="563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34A3" w14:textId="77777777" w:rsidR="00C92E07" w:rsidRPr="00C304F5" w:rsidRDefault="00C92E07" w:rsidP="008A73E4">
      <w:pPr>
        <w:ind w:left="-142"/>
        <w:jc w:val="center"/>
        <w:rPr>
          <w:szCs w:val="24"/>
        </w:rPr>
      </w:pPr>
    </w:p>
    <w:tbl>
      <w:tblPr>
        <w:tblW w:w="977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462"/>
        <w:gridCol w:w="5310"/>
      </w:tblGrid>
      <w:tr w:rsidR="00CE013D" w:rsidRPr="00C304F5" w14:paraId="6C7634A7" w14:textId="77777777">
        <w:trPr>
          <w:cantSplit/>
          <w:trHeight w:val="1074"/>
        </w:trPr>
        <w:tc>
          <w:tcPr>
            <w:tcW w:w="9772" w:type="dxa"/>
            <w:gridSpan w:val="2"/>
          </w:tcPr>
          <w:p w14:paraId="6C7634A4" w14:textId="77777777" w:rsidR="00CE013D" w:rsidRPr="00C304F5" w:rsidRDefault="00CE013D" w:rsidP="008A73E4">
            <w:pPr>
              <w:ind w:left="34"/>
              <w:jc w:val="center"/>
              <w:rPr>
                <w:b/>
                <w:sz w:val="28"/>
                <w:szCs w:val="28"/>
              </w:rPr>
            </w:pPr>
            <w:r w:rsidRPr="00C304F5">
              <w:rPr>
                <w:b/>
                <w:sz w:val="28"/>
                <w:szCs w:val="28"/>
              </w:rPr>
              <w:t>Nacionalinė žemės tarnyba</w:t>
            </w:r>
          </w:p>
          <w:p w14:paraId="6C7634A5" w14:textId="77777777" w:rsidR="00CE013D" w:rsidRPr="00C304F5" w:rsidRDefault="00CE013D" w:rsidP="008A73E4">
            <w:pPr>
              <w:pStyle w:val="Heading1"/>
              <w:ind w:left="34" w:firstLine="0"/>
              <w:rPr>
                <w:rFonts w:ascii="Times New Roman" w:hAnsi="Times New Roman"/>
                <w:caps/>
                <w:szCs w:val="28"/>
              </w:rPr>
            </w:pPr>
            <w:r w:rsidRPr="00C304F5">
              <w:rPr>
                <w:rFonts w:ascii="Times New Roman" w:hAnsi="Times New Roman"/>
                <w:caps/>
                <w:szCs w:val="28"/>
              </w:rPr>
              <w:t>PRIE ŽEMĖS ŪKIO MINISTERIJOS</w:t>
            </w:r>
          </w:p>
          <w:p w14:paraId="6C7634A6" w14:textId="77777777" w:rsidR="00CE013D" w:rsidRPr="00C304F5" w:rsidRDefault="00A72272" w:rsidP="00FD2B7F">
            <w:pPr>
              <w:tabs>
                <w:tab w:val="left" w:pos="1008"/>
              </w:tabs>
              <w:ind w:left="-142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aps w:val="0"/>
                <w:noProof/>
                <w:sz w:val="20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C7634CC" wp14:editId="6C7634CD">
                      <wp:simplePos x="0" y="0"/>
                      <wp:positionH relativeFrom="column">
                        <wp:posOffset>3384550</wp:posOffset>
                      </wp:positionH>
                      <wp:positionV relativeFrom="paragraph">
                        <wp:posOffset>270510</wp:posOffset>
                      </wp:positionV>
                      <wp:extent cx="1143000" cy="342900"/>
                      <wp:effectExtent l="0" t="0" r="0" b="0"/>
                      <wp:wrapNone/>
                      <wp:docPr id="1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7634FB" w14:textId="7BC5128B" w:rsidR="00A84B3F" w:rsidRPr="00EC0279" w:rsidRDefault="006045A1" w:rsidP="000A5D7B">
                                  <w:r w:rsidRPr="00EC0279">
                                    <w:t>20</w:t>
                                  </w:r>
                                  <w:r w:rsidR="00D344CC">
                                    <w:t>18</w:t>
                                  </w:r>
                                  <w:r w:rsidR="00BF7993" w:rsidRPr="00EC0279">
                                    <w:t>-</w:t>
                                  </w:r>
                                  <w:r w:rsidR="00182BDD">
                                    <w:t>02-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266.5pt;margin-top:21.3pt;width:90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zNsitQIAALoFAAAOAAAAZHJzL2Uyb0RvYy54bWysVNtunDAQfa/Uf7D8TrjEewGFjZJlqSql FynpB3jBLFbBprZ3IY367x2b3Q1JValqywOyPeMzl3M8V9dD26ADU5pLkeLwIsCIiUKWXOxS/OUh 95YYaUNFSRspWIofmcbXq7dvrvouYZGsZVMyhQBE6KTvUlwb0yW+r4uatVRfyI4JMFZStdTAVu38 UtEe0NvGj4Jg7vdSlZ2SBdMaTrPRiFcOv6pYYT5VlWYGNSmG3Iz7K/ff2r+/uqLJTtGu5sUxDfoX WbSUCwh6hsqooWiv+C9QLS+U1LIyF4VsfVlVvGCuBqgmDF5Vc1/TjrlaoDm6O7dJ/z/Y4uPhs0K8 BO4ijARtgaMHNhh0KwdEbHv6Tifgdd+BnxngGFxdqbq7k8VXjYRc11Ts2I1Ssq8ZLSG90N70J1dH HG1Btv0HWUIYujfSAQ2Vam3voBsI0IGmxzM1NpXChgzJZRCAqQDbJYliWNsQNDnd7pQ275hskV2k WAH1Dp0e7rQZXU8uNpiQOW8aOKdJI14cAOZ4ArHhqrXZLBybT3EQb5abJfFINN94JMgy7yZfE2+e h4tZdpmt11n4w8YNSVLzsmTChjkpKyR/xtxR46MmztrSsuGlhbMpabXbrhuFDhSUnbvv2JCJm/8y DdcvqOVVSWFEgtso9vL5cuGRnMy8eBEsvSCMb+N5QGKS5S9LuuOC/XtJqE9xPItmo5h+Wxuwbokf GZzURpOWG5gdDW9TvDw70cRKcCNKR62hvBnXk1bY9J9bAXSfiHaCtRod1WqG7QAoVsVbWT6CdJUE ZYEIYeDBopbqO0Y9DI8U6297qhhGzXsB8o9DQuy0cRsyW0SwUVPLdmqhogCoFBuMxuXajBNq3ym+ qyHS+OCEvIEnU3Gn5uesjg8NBoQr6jjM7ASa7p3X88hd/QQAAP//AwBQSwMEFAAGAAgAAAAhABSJ AV/eAAAACQEAAA8AAABkcnMvZG93bnJldi54bWxMj81OwzAQhO9IfQdrkbhRu3+BhmwqBOIKaksr cXPjbRI1Xkex24S3xz3R4+yMZr/JVoNtxIU6XztGmIwVCOLCmZpLhO/tx+MzCB80G904JoRf8rDK R3eZTo3reU2XTShFLGGfaoQqhDaV0hcVWe3HriWO3tF1Vocou1KaTvex3DZyqlQira45fqh0S28V FafN2SLsPo8/+7n6Kt/tou3doCTbpUR8uB9eX0AEGsJ/GK74ER3yyHRwZzZeNAiL2SxuCQjzaQIi Bp4m18MBYZkkIPNM3i7I/wAAAP//AwBQSwECLQAUAAYACAAAACEAtoM4kv4AAADhAQAAEwAAAAAA AAAAAAAAAAAAAAAAW0NvbnRlbnRfVHlwZXNdLnhtbFBLAQItABQABgAIAAAAIQA4/SH/1gAAAJQB AAALAAAAAAAAAAAAAAAAAC8BAABfcmVscy8ucmVsc1BLAQItABQABgAIAAAAIQCgzNsitQIAALoF AAAOAAAAAAAAAAAAAAAAAC4CAABkcnMvZTJvRG9jLnhtbFBLAQItABQABgAIAAAAIQAUiQFf3gAA AAkBAAAPAAAAAAAAAAAAAAAAAA8FAABkcnMvZG93bnJldi54bWxQSwUGAAAAAAQABADzAAAAGgYA AAAA " filled="f" stroked="f">
                      <v:textbox>
                        <w:txbxContent>
                          <w:p w14:paraId="6C7634FB" w14:textId="7BC5128B" w:rsidR="00A84B3F" w:rsidRPr="00EC0279" w:rsidRDefault="006045A1" w:rsidP="000A5D7B">
                            <w:r w:rsidRPr="00EC0279">
                              <w:t>20</w:t>
                            </w:r>
                            <w:r w:rsidR="00D344CC">
                              <w:t>18</w:t>
                            </w:r>
                            <w:r w:rsidR="00BF7993" w:rsidRPr="00EC0279">
                              <w:t>-</w:t>
                            </w:r>
                            <w:r w:rsidR="00182BDD">
                              <w:t>02-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aps w:val="0"/>
                <w:noProof/>
                <w:sz w:val="20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7634CE" wp14:editId="6C7634CF">
                      <wp:simplePos x="0" y="0"/>
                      <wp:positionH relativeFrom="column">
                        <wp:posOffset>4669155</wp:posOffset>
                      </wp:positionH>
                      <wp:positionV relativeFrom="paragraph">
                        <wp:posOffset>272415</wp:posOffset>
                      </wp:positionV>
                      <wp:extent cx="1558290" cy="342900"/>
                      <wp:effectExtent l="0" t="0" r="0" b="0"/>
                      <wp:wrapNone/>
                      <wp:docPr id="1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7634FC" w14:textId="0E2C328C" w:rsidR="00A84B3F" w:rsidRPr="000A5D7B" w:rsidRDefault="002F6F9B" w:rsidP="000A5D7B">
                                  <w:r>
                                    <w:t>1SD-</w:t>
                                  </w:r>
                                  <w:r w:rsidR="005E29FC">
                                    <w:t xml:space="preserve">          </w:t>
                                  </w:r>
                                  <w:r w:rsidR="00E63009">
                                    <w:t>-</w:t>
                                  </w:r>
                                  <w:r>
                                    <w:t>(</w:t>
                                  </w:r>
                                  <w:r w:rsidR="006045A1">
                                    <w:t>3</w:t>
                                  </w:r>
                                  <w:r w:rsidR="00C304F5">
                                    <w:t>.</w:t>
                                  </w:r>
                                  <w:r w:rsidR="00543D48">
                                    <w:t xml:space="preserve">7 </w:t>
                                  </w:r>
                                  <w:r w:rsidR="006045A1">
                                    <w:t>E</w:t>
                                  </w:r>
                                  <w:r w:rsidR="00543D48">
                                    <w:t>.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left:0;text-align:left;margin-left:367.65pt;margin-top:21.45pt;width:122.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tzfXtwIAAMEFAAAOAAAAZHJzL2Uyb0RvYy54bWysVMlu2zAQvRfoPxC8K1pK2ZIQOUgsqyiQ LkDSD6AlyiIqkSpJW06L/nuHlLckl6ItDwTJGb7Z3sz1zb7v0I4pzaXIcXgVYMREJWsuNjn++lh6 CUbaUFHTTgqW4yem8c3i7ZvrcchYJFvZ1UwhABE6G4cct8YMme/rqmU91VdyYAKEjVQ9NXBVG79W dAT0vvOjIJj5o1T1oGTFtIbXYhLihcNvGlaZz02jmUFdjsE343bl9rXd/cU1zTaKDi2vDm7Qv/Ci p1yA0RNUQQ1FW8VfQfW8UlLLxlxVsvdl0/CKuRggmjB4Ec1DSwfmYoHk6OGUJv3/YKtPuy8K8Rpq F2IkaA81emR7g+7kHsU2PeOgM9B6GEDP7OEZVF2oeriX1TeNhFy2VGzYrVJybBmtwb3Q/vQvvk44 2oKsx4+yBjN0a6QD2jeqt7mDbCBAhzI9nUpjXamsyThOohREFcjeETi62vk0O/4elDbvmeyRPeRY QekdOt3da2O9odlRxRoTsuRd58rfiWcPoDi9gG34amXWC1fNn2mQrpJVQjwSzVYeCYrCuy2XxJuV 4Twu3hXLZRH+snZDkrW8rpmwZo7MCsmfVe7A8YkTJ25p2fHawlmXtNqsl51COwrMLt1yOQfJWc1/ 7oZLAsTyIqQwIsFdlHrlLJl7pCSxl86DxAvC9C6dBSQlRfk8pHsu2L+HhMYcp3EUT2Q6O/0itsCt 17HRrOcGZkfH+xwnJyWaWQquRO1KayjvpvNFKqz751RAuY+FdoS1HJ3Yavbr/dQaxz5Yy/oJGKwk EAy4CHMPDq1UPzAaYYbkWH/fUsUw6j4I6II0JMQOHXch8TyCi7qUrC8lVFQAlWOD0XRcmmlQbQfF Ny1YmvpOyFvonIY7UtsWm7w69BvMCRfbYabZQXR5d1rnybv4DQAA//8DAFBLAwQUAAYACAAAACEA zSd2T94AAAAJAQAADwAAAGRycy9kb3ducmV2LnhtbEyPTU/DMAyG70j8h8hI3Fiy77VrOiEQV9A2 mLRb1nhtReNUTbaWf485sZstP3r9vNlmcI24YhdqTxrGIwUCqfC2plLD5/7taQUiREPWNJ5Qww8G 2OT3d5lJre9pi9ddLAWHUEiNhirGNpUyFBU6E0a+ReLb2XfORF67UtrO9BzuGjlRaiGdqYk/VKbF lwqL793Fafh6Px8PM/VRvrp52/tBSXKJ1PrxYXheg4g4xH8Y/vRZHXJ2OvkL2SAaDcvpfMqohtkk AcFAslJLECceFgnIPJO3DfJfAAAA//8DAFBLAQItABQABgAIAAAAIQC2gziS/gAAAOEBAAATAAAA AAAAAAAAAAAAAAAAAABbQ29udGVudF9UeXBlc10ueG1sUEsBAi0AFAAGAAgAAAAhADj9If/WAAAA lAEAAAsAAAAAAAAAAAAAAAAALwEAAF9yZWxzLy5yZWxzUEsBAi0AFAAGAAgAAAAhANy3N9e3AgAA wQUAAA4AAAAAAAAAAAAAAAAALgIAAGRycy9lMm9Eb2MueG1sUEsBAi0AFAAGAAgAAAAhAM0ndk/e AAAACQEAAA8AAAAAAAAAAAAAAAAAEQUAAGRycy9kb3ducmV2LnhtbFBLBQYAAAAABAAEAPMAAAAc BgAAAAA= " filled="f" stroked="f">
                      <v:textbox>
                        <w:txbxContent>
                          <w:p w14:paraId="6C7634FC" w14:textId="0E2C328C" w:rsidR="00A84B3F" w:rsidRPr="000A5D7B" w:rsidRDefault="002F6F9B" w:rsidP="000A5D7B">
                            <w:r>
                              <w:t>1SD-</w:t>
                            </w:r>
                            <w:r w:rsidR="005E29FC">
                              <w:t xml:space="preserve">          </w:t>
                            </w:r>
                            <w:r w:rsidR="00E63009">
                              <w:t>-</w:t>
                            </w:r>
                            <w:r>
                              <w:t>(</w:t>
                            </w:r>
                            <w:r w:rsidR="006045A1">
                              <w:t>3</w:t>
                            </w:r>
                            <w:r w:rsidR="00C304F5">
                              <w:t>.</w:t>
                            </w:r>
                            <w:r w:rsidR="00543D48">
                              <w:t xml:space="preserve">7 </w:t>
                            </w:r>
                            <w:r w:rsidR="006045A1">
                              <w:t>E</w:t>
                            </w:r>
                            <w:r w:rsidR="00543D48">
                              <w:t>.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E013D" w:rsidRPr="006875A3" w14:paraId="6C7634AD" w14:textId="77777777">
        <w:trPr>
          <w:cantSplit/>
        </w:trPr>
        <w:tc>
          <w:tcPr>
            <w:tcW w:w="4462" w:type="dxa"/>
          </w:tcPr>
          <w:p w14:paraId="6C7634A8" w14:textId="7DB74AFF" w:rsidR="00E04329" w:rsidRPr="003119B8" w:rsidRDefault="00927E41" w:rsidP="004F512B">
            <w:pPr>
              <w:rPr>
                <w:caps w:val="0"/>
              </w:rPr>
            </w:pPr>
            <w:r>
              <w:rPr>
                <w:caps w:val="0"/>
              </w:rPr>
              <w:t xml:space="preserve">Lietuvos Respublikos </w:t>
            </w:r>
            <w:r w:rsidR="000363E4">
              <w:rPr>
                <w:caps w:val="0"/>
              </w:rPr>
              <w:br/>
            </w:r>
            <w:r w:rsidR="005E29FC">
              <w:rPr>
                <w:caps w:val="0"/>
              </w:rPr>
              <w:t>susisiekimo</w:t>
            </w:r>
            <w:r w:rsidR="00182BDD">
              <w:rPr>
                <w:caps w:val="0"/>
              </w:rPr>
              <w:t xml:space="preserve"> ministerijai</w:t>
            </w:r>
            <w:r>
              <w:rPr>
                <w:caps w:val="0"/>
              </w:rPr>
              <w:t xml:space="preserve"> </w:t>
            </w:r>
          </w:p>
          <w:p w14:paraId="6C7634A9" w14:textId="77777777" w:rsidR="00223055" w:rsidRPr="00C304F5" w:rsidRDefault="00223055" w:rsidP="00286C7C">
            <w:pPr>
              <w:rPr>
                <w:caps w:val="0"/>
              </w:rPr>
            </w:pPr>
          </w:p>
        </w:tc>
        <w:tc>
          <w:tcPr>
            <w:tcW w:w="5310" w:type="dxa"/>
          </w:tcPr>
          <w:p w14:paraId="6C7634AA" w14:textId="77777777" w:rsidR="00CE013D" w:rsidRPr="006875A3" w:rsidRDefault="00CE013D" w:rsidP="00E00297">
            <w:pPr>
              <w:rPr>
                <w:caps w:val="0"/>
              </w:rPr>
            </w:pPr>
            <w:r w:rsidRPr="00313374">
              <w:rPr>
                <w:caps w:val="0"/>
                <w:szCs w:val="24"/>
              </w:rPr>
              <w:t xml:space="preserve"> </w:t>
            </w:r>
            <w:r w:rsidR="006E4C8F" w:rsidRPr="00313374">
              <w:rPr>
                <w:caps w:val="0"/>
              </w:rPr>
              <w:t xml:space="preserve">              _____________</w:t>
            </w:r>
            <w:r w:rsidRPr="006875A3">
              <w:rPr>
                <w:caps w:val="0"/>
              </w:rPr>
              <w:t xml:space="preserve"> Nr. ____________</w:t>
            </w:r>
            <w:r w:rsidR="003671BA" w:rsidRPr="006875A3">
              <w:rPr>
                <w:caps w:val="0"/>
              </w:rPr>
              <w:t>__</w:t>
            </w:r>
            <w:r w:rsidR="00D532D4" w:rsidRPr="006875A3">
              <w:rPr>
                <w:caps w:val="0"/>
              </w:rPr>
              <w:t>_</w:t>
            </w:r>
            <w:r w:rsidR="003671BA" w:rsidRPr="006875A3">
              <w:rPr>
                <w:caps w:val="0"/>
              </w:rPr>
              <w:t>__</w:t>
            </w:r>
            <w:r w:rsidR="00C92E07" w:rsidRPr="006875A3">
              <w:rPr>
                <w:caps w:val="0"/>
              </w:rPr>
              <w:t>_</w:t>
            </w:r>
          </w:p>
          <w:p w14:paraId="6C7634AB" w14:textId="77777777" w:rsidR="00CE013D" w:rsidRPr="00C304F5" w:rsidRDefault="00A72272">
            <w:pPr>
              <w:jc w:val="center"/>
              <w:rPr>
                <w:caps w:val="0"/>
                <w:sz w:val="10"/>
              </w:rPr>
            </w:pPr>
            <w:r>
              <w:rPr>
                <w:caps w:val="0"/>
                <w:noProof/>
                <w:szCs w:val="24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C7634D0" wp14:editId="21FF0190">
                      <wp:simplePos x="0" y="0"/>
                      <wp:positionH relativeFrom="column">
                        <wp:posOffset>1832610</wp:posOffset>
                      </wp:positionH>
                      <wp:positionV relativeFrom="paragraph">
                        <wp:posOffset>17780</wp:posOffset>
                      </wp:positionV>
                      <wp:extent cx="1557020" cy="419100"/>
                      <wp:effectExtent l="0" t="0" r="0" b="0"/>
                      <wp:wrapNone/>
                      <wp:docPr id="5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702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7634FD" w14:textId="408BE609" w:rsidR="00CE013D" w:rsidRPr="005E29FC" w:rsidRDefault="005E29FC" w:rsidP="00FB406E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2-858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left:0;text-align:left;margin-left:144.3pt;margin-top:1.4pt;width:122.6pt;height:3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LzGRuQIAAMAFAAAOAAAAZHJzL2Uyb0RvYy54bWysVMlu2zAQvRfoPxC8K1pK2ZYQOUgsqyiQ LkDSD6AlyiIqkSpJW0qL/nuHlLckl6ItDwTJGb7Z3sz1zdi1aM+U5lJkOLwKMGKilBUX2wx/fSy8 BUbaUFHRVgqW4Sem8c3y7ZvroU9ZJBvZVkwhABE6HfoMN8b0qe/rsmEd1VeyZwKEtVQdNXBVW79S dAD0rvWjIJj5g1RVr2TJtIbXfBLipcOva1aaz3WtmUFthsE343bl9o3d/eU1TbeK9g0vD27Qv/Ci o1yA0RNUTg1FO8VfQXW8VFLL2lyVsvNlXfOSuRggmjB4Ec1DQ3vmYoHk6P6UJv3/YMtP+y8K8SrD MUaCdlCiRzYadCdH9M5mZ+h1CkoPPaiZEZ6hyi5S3d/L8ptGQq4aKrbsVik5NIxW4F1of/oXXycc bUE2w0dZgRm6M9IBjbXqbOogGQjQoUpPp8pYV0prMo7nQQSiEmQkTMLAlc6n6fF3r7R5z2SH7CHD Cirv0On+XhvrDU2PKtaYkAVvW1f9Vjx7AMXpBWzDVyuzXrhi/kyCZL1YL4hHotnaI0Gee7fFiniz IpzH+bt8tcrDX9ZuSNKGVxUT1syRWCH5s8IdKD5R4kQtLVteWTjrklbbzapVaE+B2IVbLucgOav5 z91wSYBYXoQURiS4ixKvmC3mHilI7CXzYOEFYXKXzAKSkLx4HtI9F+zfQ0JDhpM4iicynZ1+EVvg 1uvYaNpxA6Oj5V2GFyclmloKrkXlSmsob6fzRSqs++dUQLmPhXaEtRyd2GrGzeg6Izr2wUZWT8Bg JYFgwEUYe3BopPqB0QAjJMP6+44qhlH7QUAXJCEhdua4C4nnlr/qUrK5lFBRAlSGDUbTcWWmObXr Fd82YGnqOyFvoXNq7khtW2zy6tBvMCZcbIeRZufQ5d1pnQfv8jcAAAD//wMAUEsDBBQABgAIAAAA IQCD4UsG3AAAAAgBAAAPAAAAZHJzL2Rvd25yZXYueG1sTI/NTsMwEITvSH0HaytxozYtjUyIUyEQ VyrKj8TNjbdJRLyOYrcJb9/tCW6zmtHsN8Vm8p044RDbQAZuFwoEUhVcS7WBj/eXGw0iJkvOdoHQ wC9G2JSzq8LmLoz0hqddqgWXUMytgSalPpcyVg16GxehR2LvEAZvE59DLd1gRy73nVwqlUlvW+IP je3xqcHqZ3f0Bj5fD99fd2pbP/t1P4ZJSfL30pjr+fT4ACLhlP7CcMFndCiZaR+O5KLoDCy1zjh6 ESDYX69WLPYGMq1BloX8P6A8AwAA//8DAFBLAQItABQABgAIAAAAIQC2gziS/gAAAOEBAAATAAAA AAAAAAAAAAAAAAAAAABbQ29udGVudF9UeXBlc10ueG1sUEsBAi0AFAAGAAgAAAAhADj9If/WAAAA lAEAAAsAAAAAAAAAAAAAAAAALwEAAF9yZWxzLy5yZWxzUEsBAi0AFAAGAAgAAAAhAGEvMZG5AgAA wAUAAA4AAAAAAAAAAAAAAAAALgIAAGRycy9lMm9Eb2MueG1sUEsBAi0AFAAGAAgAAAAhAIPhSwbc AAAACAEAAA8AAAAAAAAAAAAAAAAAEwUAAGRycy9kb3ducmV2LnhtbFBLBQYAAAAABAAEAPMAAAAc BgAAAAA= " filled="f" stroked="f">
                      <v:textbox>
                        <w:txbxContent>
                          <w:p w14:paraId="6C7634FD" w14:textId="408BE609" w:rsidR="00CE013D" w:rsidRPr="005E29FC" w:rsidRDefault="005E29FC" w:rsidP="00FB406E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2-858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aps w:val="0"/>
                <w:noProof/>
                <w:szCs w:val="24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C7634D2" wp14:editId="6C7634D3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22225</wp:posOffset>
                      </wp:positionV>
                      <wp:extent cx="1143000" cy="34290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7634FE" w14:textId="055FB193" w:rsidR="00CE013D" w:rsidRPr="00C92E07" w:rsidRDefault="00D344CC" w:rsidP="00C92E07">
                                  <w:r>
                                    <w:t>2018-</w:t>
                                  </w:r>
                                  <w:r w:rsidR="00182BDD">
                                    <w:t>02-</w:t>
                                  </w:r>
                                  <w:r w:rsidR="005E29FC"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9" type="#_x0000_t202" style="position:absolute;left:0;text-align:left;margin-left:43.4pt;margin-top:1.75pt;width:90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+pOSuQIAAMAFAAAOAAAAZHJzL2Uyb0RvYy54bWysVNuOmzAQfa/Uf7D8znKJcwEtqXZDqCpt L9JuP8ABE6yCTW0nsK367x2bJMtuValqywOyPeMzl3M812+GtkFHpjSXIsXhVYARE4Usudin+PND 7q0w0oaKkjZSsBQ/Mo3frF+/uu67hEWylk3JFAIQoZO+S3FtTJf4vi5q1lJ9JTsmwFhJ1VIDW7X3 S0V7QG8bPwqChd9LVXZKFkxrOM1GI147/KpihflYVZoZ1KQYcjPur9x/Z//++pome0W7mhenNOhf ZNFSLiDoBSqjhqKD4r9AtbxQUsvKXBWy9WVV8YK5GqCaMHhRzX1NO+Zqgebo7tIm/f9giw/HTwrx MsUEI0FboOiBDQbdygFFtjt9pxNwuu/AzQxwDCy7SnV3J4svGgm5qanYsxulZF8zWkJ2ob3pT66O ONqC7Pr3soQw9GCkAxoq1drWQTMQoANLjxdmbCqFDRmSWRCAqQDbjEQxrG0Impxvd0qbt0y2yC5S rIB5h06Pd9qMrmcXG0zInDcNnNOkEc8OAHM8gdhw1dpsFo7M73EQb1fbFfFItNh6JMgy7ybfEG+R h8t5Nss2myz8YeOGJKl5WTJhw5yFFZI/I+4k8VESF2lp2fDSwtmUtNrvNo1CRwrCzt13asjEzX+e husX1PKipDAiwW0Ue/litfRITuZevAxWXhDGt/EiIDHJ8ucl3XHB/r0k1Kc4nkfzUUy/rQ1Yt8SP DE5qo0nLDYyOhrcpXl2caGIluBWlo9ZQ3ozrSSts+k+tALrPRDvBWo2OajXDbnAvY2ajWzHvZPkI ClYSBAZahLEHi1qqbxj1MEJSrL8eqGIYNe8EvII4JMTOHLch82UEGzW17KYWKgqASrHBaFxuzDin Dp3i+xoije9OyBt4ORV3on7K6vTeYEy42k4jzc6h6d55PQ3e9U8AAAD//wMAUEsDBBQABgAIAAAA IQDL3w9U2wAAAAcBAAAPAAAAZHJzL2Rvd25yZXYueG1sTM7NTsMwEATgOxLvYC0SN2pTSCghmwqB uIIoPxK3bbxNIuJ1FLtNeHvcExxHs5r9yvXsenXgMXReEC4XBhRL7W0nDcL729PFClSIJJZ6L4zw wwHW1elJSYX1k7zyYRMblUYkFITQxjgUWoe6ZUdh4QeW1O386CimODbajjSlcdfrpTG5dtRJ+tDS wA8t19+bvUP4eN59fV6bl+bRZcPkZ6PF3WrE87P5/g5U5Dn+HcORn+hQJdPW78UG1SOs8iSPCFcZ qFQv82PeImQ3Geiq1P/91S8AAAD//wMAUEsBAi0AFAAGAAgAAAAhALaDOJL+AAAA4QEAABMAAAAA AAAAAAAAAAAAAAAAAFtDb250ZW50X1R5cGVzXS54bWxQSwECLQAUAAYACAAAACEAOP0h/9YAAACU AQAACwAAAAAAAAAAAAAAAAAvAQAAX3JlbHMvLnJlbHNQSwECLQAUAAYACAAAACEAa/qTkrkCAADA BQAADgAAAAAAAAAAAAAAAAAuAgAAZHJzL2Uyb0RvYy54bWxQSwECLQAUAAYACAAAACEAy98PVNsA AAAHAQAADwAAAAAAAAAAAAAAAAATBQAAZHJzL2Rvd25yZXYueG1sUEsFBgAAAAAEAAQA8wAAABsG AAAAAA== " filled="f" stroked="f">
                      <v:textbox>
                        <w:txbxContent>
                          <w:p w14:paraId="6C7634FE" w14:textId="055FB193" w:rsidR="00CE013D" w:rsidRPr="00C92E07" w:rsidRDefault="00D344CC" w:rsidP="00C92E07">
                            <w:r>
                              <w:t>2018-</w:t>
                            </w:r>
                            <w:r w:rsidR="00182BDD">
                              <w:t>02-</w:t>
                            </w:r>
                            <w:r w:rsidR="005E29FC"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7634AC" w14:textId="77777777" w:rsidR="00CE013D" w:rsidRPr="006875A3" w:rsidRDefault="00995DE9" w:rsidP="00995DE9">
            <w:pPr>
              <w:jc w:val="center"/>
              <w:rPr>
                <w:caps w:val="0"/>
              </w:rPr>
            </w:pPr>
            <w:r w:rsidRPr="00313374">
              <w:rPr>
                <w:caps w:val="0"/>
              </w:rPr>
              <w:t xml:space="preserve">   </w:t>
            </w:r>
            <w:r w:rsidR="00D92B24" w:rsidRPr="00313374">
              <w:rPr>
                <w:caps w:val="0"/>
              </w:rPr>
              <w:t xml:space="preserve">  </w:t>
            </w:r>
            <w:r w:rsidRPr="006875A3">
              <w:rPr>
                <w:caps w:val="0"/>
              </w:rPr>
              <w:t xml:space="preserve">  </w:t>
            </w:r>
            <w:r w:rsidR="006E4C8F" w:rsidRPr="006875A3">
              <w:rPr>
                <w:caps w:val="0"/>
              </w:rPr>
              <w:t xml:space="preserve">     </w:t>
            </w:r>
            <w:r w:rsidRPr="006875A3">
              <w:rPr>
                <w:caps w:val="0"/>
              </w:rPr>
              <w:t xml:space="preserve">Į </w:t>
            </w:r>
            <w:r w:rsidR="006E4C8F" w:rsidRPr="006875A3">
              <w:rPr>
                <w:caps w:val="0"/>
              </w:rPr>
              <w:t>__________</w:t>
            </w:r>
            <w:r w:rsidR="00D532D4" w:rsidRPr="006875A3">
              <w:rPr>
                <w:caps w:val="0"/>
              </w:rPr>
              <w:t>_</w:t>
            </w:r>
            <w:r w:rsidR="00CE013D" w:rsidRPr="006875A3">
              <w:rPr>
                <w:caps w:val="0"/>
              </w:rPr>
              <w:t>__ Nr. ______</w:t>
            </w:r>
            <w:r w:rsidR="003671BA" w:rsidRPr="006875A3">
              <w:rPr>
                <w:caps w:val="0"/>
              </w:rPr>
              <w:t>____</w:t>
            </w:r>
            <w:r w:rsidR="00CE013D" w:rsidRPr="006875A3">
              <w:rPr>
                <w:caps w:val="0"/>
              </w:rPr>
              <w:t>________</w:t>
            </w:r>
          </w:p>
        </w:tc>
      </w:tr>
    </w:tbl>
    <w:p w14:paraId="6C7634AE" w14:textId="77777777" w:rsidR="000374A6" w:rsidRDefault="000374A6" w:rsidP="00927E41">
      <w:pPr>
        <w:pStyle w:val="Heading2"/>
        <w:jc w:val="both"/>
        <w:rPr>
          <w:caps w:val="0"/>
        </w:rPr>
      </w:pPr>
    </w:p>
    <w:p w14:paraId="6C7634AF" w14:textId="19409A11" w:rsidR="00927E41" w:rsidRDefault="00927E41" w:rsidP="00FB165B">
      <w:pPr>
        <w:pStyle w:val="Heading2"/>
        <w:spacing w:line="360" w:lineRule="auto"/>
        <w:jc w:val="both"/>
      </w:pPr>
      <w:r>
        <w:rPr>
          <w:caps w:val="0"/>
        </w:rPr>
        <w:t xml:space="preserve">DĖL </w:t>
      </w:r>
      <w:r w:rsidR="005E29FC">
        <w:rPr>
          <w:caps w:val="0"/>
        </w:rPr>
        <w:t>LIETUVOS RESPUBLIKOS VYRIAUSYBĖS NUTARIMO PROJEKTO</w:t>
      </w:r>
    </w:p>
    <w:p w14:paraId="4606299D" w14:textId="77777777" w:rsidR="00F906A1" w:rsidRDefault="00F906A1" w:rsidP="00FB165B">
      <w:pPr>
        <w:spacing w:line="360" w:lineRule="auto"/>
        <w:jc w:val="both"/>
        <w:rPr>
          <w:caps w:val="0"/>
          <w:szCs w:val="24"/>
        </w:rPr>
      </w:pPr>
    </w:p>
    <w:p w14:paraId="756EC116" w14:textId="63B73F3D" w:rsidR="00F906A1" w:rsidRDefault="00663888" w:rsidP="00F906A1">
      <w:pPr>
        <w:spacing w:line="360" w:lineRule="auto"/>
        <w:ind w:firstLine="851"/>
        <w:jc w:val="both"/>
        <w:rPr>
          <w:caps w:val="0"/>
        </w:rPr>
      </w:pPr>
      <w:r>
        <w:rPr>
          <w:caps w:val="0"/>
          <w:szCs w:val="24"/>
        </w:rPr>
        <w:t>Nacionalinė žemės tarny</w:t>
      </w:r>
      <w:r w:rsidR="005D5032">
        <w:rPr>
          <w:caps w:val="0"/>
          <w:szCs w:val="24"/>
        </w:rPr>
        <w:t>ba prie Žemės ūkio ministerijos</w:t>
      </w:r>
      <w:r>
        <w:rPr>
          <w:caps w:val="0"/>
          <w:szCs w:val="24"/>
        </w:rPr>
        <w:t xml:space="preserve"> </w:t>
      </w:r>
      <w:r w:rsidR="0017434B">
        <w:rPr>
          <w:caps w:val="0"/>
        </w:rPr>
        <w:t xml:space="preserve">išnagrinėjo </w:t>
      </w:r>
      <w:r w:rsidR="0017434B">
        <w:rPr>
          <w:caps w:val="0"/>
          <w:color w:val="000000"/>
          <w:szCs w:val="24"/>
        </w:rPr>
        <w:t xml:space="preserve">Lietuvos Respublikos </w:t>
      </w:r>
      <w:r w:rsidR="005E29FC">
        <w:rPr>
          <w:caps w:val="0"/>
          <w:color w:val="000000"/>
          <w:szCs w:val="24"/>
        </w:rPr>
        <w:t>susisiekimo</w:t>
      </w:r>
      <w:r w:rsidR="00D344CC">
        <w:rPr>
          <w:caps w:val="0"/>
          <w:color w:val="000000"/>
          <w:szCs w:val="24"/>
        </w:rPr>
        <w:t xml:space="preserve"> ministerijos 2018</w:t>
      </w:r>
      <w:r w:rsidR="0017434B">
        <w:rPr>
          <w:caps w:val="0"/>
          <w:color w:val="000000"/>
          <w:szCs w:val="24"/>
        </w:rPr>
        <w:t xml:space="preserve"> m. </w:t>
      </w:r>
      <w:r w:rsidR="005E29FC">
        <w:rPr>
          <w:caps w:val="0"/>
          <w:color w:val="000000"/>
          <w:szCs w:val="24"/>
        </w:rPr>
        <w:t>vasario 13</w:t>
      </w:r>
      <w:r w:rsidR="0017434B">
        <w:rPr>
          <w:caps w:val="0"/>
          <w:color w:val="000000"/>
          <w:szCs w:val="24"/>
        </w:rPr>
        <w:t xml:space="preserve"> d. raštu Nr. </w:t>
      </w:r>
      <w:r w:rsidR="005E29FC">
        <w:t>2-858</w:t>
      </w:r>
      <w:r w:rsidR="00FD2B7F">
        <w:t xml:space="preserve"> „</w:t>
      </w:r>
      <w:r w:rsidR="00D344CC">
        <w:rPr>
          <w:caps w:val="0"/>
        </w:rPr>
        <w:t xml:space="preserve">Dėl </w:t>
      </w:r>
      <w:r w:rsidR="005E29FC">
        <w:rPr>
          <w:caps w:val="0"/>
        </w:rPr>
        <w:t>Lietuvos Respublikos Vyriausybės nutarimo projekto</w:t>
      </w:r>
      <w:r w:rsidR="005D5032">
        <w:t xml:space="preserve">“ </w:t>
      </w:r>
      <w:r w:rsidR="005D5032">
        <w:rPr>
          <w:caps w:val="0"/>
        </w:rPr>
        <w:t xml:space="preserve">pateiktą </w:t>
      </w:r>
      <w:r w:rsidR="0017434B">
        <w:rPr>
          <w:caps w:val="0"/>
        </w:rPr>
        <w:t xml:space="preserve">derinti </w:t>
      </w:r>
      <w:r w:rsidR="00182BDD">
        <w:rPr>
          <w:caps w:val="0"/>
        </w:rPr>
        <w:t xml:space="preserve">Lietuvos Respublikos Vyriausybės nutarimo „Dėl </w:t>
      </w:r>
      <w:r w:rsidR="005E29FC">
        <w:rPr>
          <w:caps w:val="0"/>
        </w:rPr>
        <w:t>Lietuvos Respublikos Vyriausybės 1998 m. birželio 5 d. nutarimo Nr. 685 „Dėl Civilinių ir civilinių orlaivių skrydžiams naudojamų karinių aerodromų sąrašo su jų užimtos žemės plotais patvirtinimo“ pakeitimo</w:t>
      </w:r>
      <w:r w:rsidR="00182BDD">
        <w:rPr>
          <w:caps w:val="0"/>
        </w:rPr>
        <w:t xml:space="preserve">“ </w:t>
      </w:r>
      <w:r w:rsidR="00D344CC">
        <w:rPr>
          <w:caps w:val="0"/>
        </w:rPr>
        <w:t>projektą</w:t>
      </w:r>
      <w:r w:rsidR="00F906A1">
        <w:rPr>
          <w:caps w:val="0"/>
        </w:rPr>
        <w:t>.</w:t>
      </w:r>
    </w:p>
    <w:p w14:paraId="6C7634B1" w14:textId="39BBEA12" w:rsidR="006045A1" w:rsidRDefault="00F906A1" w:rsidP="00D344CC">
      <w:pPr>
        <w:spacing w:line="360" w:lineRule="auto"/>
        <w:ind w:firstLine="851"/>
        <w:jc w:val="both"/>
        <w:rPr>
          <w:caps w:val="0"/>
        </w:rPr>
      </w:pPr>
      <w:r>
        <w:rPr>
          <w:caps w:val="0"/>
        </w:rPr>
        <w:t>I</w:t>
      </w:r>
      <w:r w:rsidR="00B30919">
        <w:rPr>
          <w:caps w:val="0"/>
        </w:rPr>
        <w:t>nformuoja</w:t>
      </w:r>
      <w:r>
        <w:rPr>
          <w:caps w:val="0"/>
        </w:rPr>
        <w:t>me</w:t>
      </w:r>
      <w:r w:rsidR="00B30919">
        <w:rPr>
          <w:caps w:val="0"/>
        </w:rPr>
        <w:t xml:space="preserve">, kad </w:t>
      </w:r>
      <w:r>
        <w:rPr>
          <w:caps w:val="0"/>
        </w:rPr>
        <w:t xml:space="preserve">pagal kompetenciją </w:t>
      </w:r>
      <w:r w:rsidR="00B30919">
        <w:rPr>
          <w:caps w:val="0"/>
        </w:rPr>
        <w:t>pastabų dėl šio projekto neturi</w:t>
      </w:r>
      <w:r>
        <w:rPr>
          <w:caps w:val="0"/>
        </w:rPr>
        <w:t>me</w:t>
      </w:r>
      <w:r w:rsidR="00B30919">
        <w:rPr>
          <w:caps w:val="0"/>
        </w:rPr>
        <w:t>.</w:t>
      </w:r>
    </w:p>
    <w:p w14:paraId="6C7634B2" w14:textId="77777777" w:rsidR="00BE3D21" w:rsidRDefault="00BE3D21" w:rsidP="00712E67">
      <w:pPr>
        <w:tabs>
          <w:tab w:val="left" w:pos="567"/>
          <w:tab w:val="left" w:pos="709"/>
          <w:tab w:val="left" w:pos="851"/>
          <w:tab w:val="left" w:pos="993"/>
        </w:tabs>
        <w:spacing w:line="360" w:lineRule="auto"/>
        <w:ind w:left="851" w:firstLine="1134"/>
        <w:jc w:val="both"/>
        <w:rPr>
          <w:caps w:val="0"/>
          <w:szCs w:val="24"/>
        </w:rPr>
      </w:pPr>
    </w:p>
    <w:p w14:paraId="6C7634B3" w14:textId="77777777" w:rsidR="009A0CFC" w:rsidRDefault="009A0CFC" w:rsidP="009A0CFC">
      <w:pPr>
        <w:pStyle w:val="Default"/>
        <w:spacing w:line="288" w:lineRule="auto"/>
        <w:ind w:firstLine="851"/>
        <w:contextualSpacing/>
        <w:jc w:val="both"/>
        <w:rPr>
          <w:caps/>
        </w:rPr>
      </w:pPr>
    </w:p>
    <w:p w14:paraId="6C7634B4" w14:textId="77777777" w:rsidR="007B3A7A" w:rsidRDefault="007B3A7A" w:rsidP="00182EA2">
      <w:pPr>
        <w:pStyle w:val="Header"/>
        <w:widowControl w:val="0"/>
        <w:tabs>
          <w:tab w:val="clear" w:pos="4153"/>
          <w:tab w:val="clear" w:pos="8306"/>
        </w:tabs>
        <w:spacing w:line="324" w:lineRule="auto"/>
        <w:jc w:val="both"/>
        <w:rPr>
          <w:caps w:val="0"/>
          <w:szCs w:val="24"/>
          <w:lang w:val="lt-LT"/>
        </w:rPr>
      </w:pPr>
    </w:p>
    <w:p w14:paraId="6C7634B5" w14:textId="77777777" w:rsidR="008647A3" w:rsidRDefault="00D344CC" w:rsidP="008647A3">
      <w:pPr>
        <w:pStyle w:val="Heading1"/>
        <w:ind w:left="0" w:firstLine="0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Direktorius </w:t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  <w:t>Laimonas Čiakas</w:t>
      </w:r>
    </w:p>
    <w:p w14:paraId="6C7634B6" w14:textId="77777777" w:rsidR="000374A6" w:rsidRDefault="000374A6" w:rsidP="00AB2116">
      <w:pPr>
        <w:jc w:val="right"/>
        <w:rPr>
          <w:caps w:val="0"/>
          <w:color w:val="0D0D0D"/>
          <w:szCs w:val="24"/>
        </w:rPr>
      </w:pPr>
    </w:p>
    <w:p w14:paraId="6C7634B7" w14:textId="77777777" w:rsidR="00704F77" w:rsidRDefault="00704F77" w:rsidP="00AB2116">
      <w:pPr>
        <w:jc w:val="right"/>
        <w:rPr>
          <w:caps w:val="0"/>
          <w:color w:val="0D0D0D"/>
          <w:szCs w:val="24"/>
        </w:rPr>
      </w:pPr>
    </w:p>
    <w:p w14:paraId="6C7634B8" w14:textId="77777777" w:rsidR="00704F77" w:rsidRDefault="00704F77" w:rsidP="00AB2116">
      <w:pPr>
        <w:jc w:val="right"/>
        <w:rPr>
          <w:caps w:val="0"/>
          <w:color w:val="0D0D0D"/>
          <w:szCs w:val="24"/>
        </w:rPr>
      </w:pPr>
    </w:p>
    <w:p w14:paraId="6C7634B9" w14:textId="77777777" w:rsidR="00500EB3" w:rsidRDefault="00500EB3" w:rsidP="0097570D">
      <w:pPr>
        <w:rPr>
          <w:caps w:val="0"/>
          <w:color w:val="0D0D0D"/>
          <w:szCs w:val="24"/>
        </w:rPr>
      </w:pPr>
    </w:p>
    <w:p w14:paraId="6C7634BA" w14:textId="77777777" w:rsidR="00500EB3" w:rsidRDefault="00500EB3" w:rsidP="00AB2116">
      <w:pPr>
        <w:jc w:val="right"/>
        <w:rPr>
          <w:caps w:val="0"/>
          <w:color w:val="0D0D0D"/>
          <w:szCs w:val="24"/>
        </w:rPr>
      </w:pPr>
    </w:p>
    <w:p w14:paraId="6C7634BB" w14:textId="77777777" w:rsidR="000363E4" w:rsidRDefault="000363E4" w:rsidP="00AB2116">
      <w:pPr>
        <w:jc w:val="right"/>
        <w:rPr>
          <w:caps w:val="0"/>
          <w:color w:val="0D0D0D"/>
          <w:szCs w:val="24"/>
        </w:rPr>
      </w:pPr>
    </w:p>
    <w:p w14:paraId="6C7634BC" w14:textId="77777777" w:rsidR="00BE3D21" w:rsidRDefault="00BE3D21" w:rsidP="005D5032">
      <w:pPr>
        <w:rPr>
          <w:caps w:val="0"/>
          <w:color w:val="0D0D0D"/>
          <w:szCs w:val="24"/>
        </w:rPr>
      </w:pPr>
    </w:p>
    <w:p w14:paraId="6C7634BD" w14:textId="77777777" w:rsidR="00BE3D21" w:rsidRDefault="00BE3D21" w:rsidP="00AB2116">
      <w:pPr>
        <w:jc w:val="right"/>
        <w:rPr>
          <w:caps w:val="0"/>
          <w:color w:val="0D0D0D"/>
          <w:szCs w:val="24"/>
        </w:rPr>
      </w:pPr>
    </w:p>
    <w:p w14:paraId="6C7634BE" w14:textId="77777777" w:rsidR="0097570D" w:rsidRDefault="0097570D" w:rsidP="0097570D">
      <w:pPr>
        <w:tabs>
          <w:tab w:val="left" w:pos="8369"/>
        </w:tabs>
        <w:jc w:val="both"/>
        <w:rPr>
          <w:caps w:val="0"/>
          <w:color w:val="0D0D0D"/>
          <w:szCs w:val="24"/>
        </w:rPr>
      </w:pPr>
    </w:p>
    <w:p w14:paraId="6C7634BF" w14:textId="77777777" w:rsidR="0097570D" w:rsidRDefault="0097570D" w:rsidP="0097570D">
      <w:pPr>
        <w:tabs>
          <w:tab w:val="left" w:pos="8369"/>
        </w:tabs>
        <w:jc w:val="both"/>
        <w:rPr>
          <w:caps w:val="0"/>
          <w:color w:val="0D0D0D"/>
          <w:szCs w:val="24"/>
        </w:rPr>
      </w:pPr>
    </w:p>
    <w:p w14:paraId="6C7634C0" w14:textId="77777777" w:rsidR="00805636" w:rsidRDefault="00805636" w:rsidP="00805636">
      <w:pPr>
        <w:tabs>
          <w:tab w:val="left" w:pos="8369"/>
        </w:tabs>
        <w:jc w:val="both"/>
        <w:rPr>
          <w:caps w:val="0"/>
          <w:color w:val="0D0D0D"/>
          <w:szCs w:val="24"/>
        </w:rPr>
      </w:pPr>
    </w:p>
    <w:p w14:paraId="6C7634C1" w14:textId="77777777" w:rsidR="00D344CC" w:rsidRDefault="00D344CC" w:rsidP="00805636">
      <w:pPr>
        <w:tabs>
          <w:tab w:val="left" w:pos="8369"/>
        </w:tabs>
        <w:jc w:val="both"/>
        <w:rPr>
          <w:caps w:val="0"/>
          <w:color w:val="0D0D0D"/>
          <w:szCs w:val="24"/>
        </w:rPr>
      </w:pPr>
    </w:p>
    <w:p w14:paraId="6C7634C2" w14:textId="77777777" w:rsidR="00D344CC" w:rsidRDefault="00D344CC" w:rsidP="00805636">
      <w:pPr>
        <w:tabs>
          <w:tab w:val="left" w:pos="8369"/>
        </w:tabs>
        <w:jc w:val="both"/>
        <w:rPr>
          <w:caps w:val="0"/>
          <w:color w:val="0D0D0D"/>
          <w:szCs w:val="24"/>
        </w:rPr>
      </w:pPr>
    </w:p>
    <w:p w14:paraId="6C7634C3" w14:textId="77777777" w:rsidR="00D344CC" w:rsidRDefault="00D344CC" w:rsidP="00805636">
      <w:pPr>
        <w:tabs>
          <w:tab w:val="left" w:pos="8369"/>
        </w:tabs>
        <w:jc w:val="both"/>
        <w:rPr>
          <w:caps w:val="0"/>
          <w:color w:val="0D0D0D"/>
          <w:szCs w:val="24"/>
        </w:rPr>
      </w:pPr>
    </w:p>
    <w:p w14:paraId="6C7634C4" w14:textId="77777777" w:rsidR="00D344CC" w:rsidRDefault="00D344CC" w:rsidP="00805636">
      <w:pPr>
        <w:tabs>
          <w:tab w:val="left" w:pos="8369"/>
        </w:tabs>
        <w:jc w:val="both"/>
        <w:rPr>
          <w:caps w:val="0"/>
          <w:color w:val="0D0D0D"/>
          <w:szCs w:val="24"/>
        </w:rPr>
      </w:pPr>
    </w:p>
    <w:p w14:paraId="6C7634C5" w14:textId="77777777" w:rsidR="00D344CC" w:rsidRDefault="00D344CC" w:rsidP="00805636">
      <w:pPr>
        <w:tabs>
          <w:tab w:val="left" w:pos="8369"/>
        </w:tabs>
        <w:jc w:val="both"/>
        <w:rPr>
          <w:caps w:val="0"/>
          <w:color w:val="0D0D0D"/>
          <w:szCs w:val="24"/>
        </w:rPr>
      </w:pPr>
    </w:p>
    <w:p w14:paraId="6C7634C6" w14:textId="77777777" w:rsidR="00D344CC" w:rsidRDefault="00D344CC" w:rsidP="00805636">
      <w:pPr>
        <w:tabs>
          <w:tab w:val="left" w:pos="8369"/>
        </w:tabs>
        <w:jc w:val="both"/>
        <w:rPr>
          <w:caps w:val="0"/>
          <w:color w:val="0D0D0D"/>
          <w:szCs w:val="24"/>
        </w:rPr>
      </w:pPr>
    </w:p>
    <w:p w14:paraId="6C7634C9" w14:textId="77777777" w:rsidR="006875A3" w:rsidRPr="00805636" w:rsidRDefault="005D5032" w:rsidP="00805636">
      <w:pPr>
        <w:tabs>
          <w:tab w:val="left" w:pos="8369"/>
        </w:tabs>
        <w:jc w:val="both"/>
        <w:rPr>
          <w:caps w:val="0"/>
          <w:color w:val="0D0D0D"/>
          <w:szCs w:val="24"/>
          <w:lang w:val="en-US"/>
        </w:rPr>
      </w:pPr>
      <w:r w:rsidRPr="005D5032">
        <w:rPr>
          <w:caps w:val="0"/>
          <w:color w:val="0D0D0D"/>
          <w:szCs w:val="24"/>
        </w:rPr>
        <w:t xml:space="preserve">Lina </w:t>
      </w:r>
      <w:proofErr w:type="spellStart"/>
      <w:r w:rsidRPr="005D5032">
        <w:rPr>
          <w:caps w:val="0"/>
          <w:color w:val="0D0D0D"/>
          <w:szCs w:val="24"/>
        </w:rPr>
        <w:t>Bertlingė</w:t>
      </w:r>
      <w:proofErr w:type="spellEnd"/>
      <w:r w:rsidRPr="005D5032">
        <w:rPr>
          <w:caps w:val="0"/>
          <w:color w:val="0D0D0D"/>
          <w:szCs w:val="24"/>
        </w:rPr>
        <w:t>, tel. 8 706 85 056, el. p. lina.bertlinge@nzt.lt</w:t>
      </w:r>
      <w:r w:rsidR="0097570D">
        <w:rPr>
          <w:caps w:val="0"/>
          <w:color w:val="0D0D0D"/>
          <w:szCs w:val="24"/>
          <w:lang w:val="en-US"/>
        </w:rPr>
        <w:t xml:space="preserve">                   </w:t>
      </w:r>
      <w:r w:rsidR="00A72272">
        <w:rPr>
          <w:noProof/>
          <w:lang w:eastAsia="lt-LT"/>
        </w:rPr>
        <w:drawing>
          <wp:inline distT="0" distB="0" distL="0" distR="0" wp14:anchorId="6C7634D4" wp14:editId="6C7634D5">
            <wp:extent cx="1333500" cy="433070"/>
            <wp:effectExtent l="0" t="0" r="0" b="5080"/>
            <wp:docPr id="2" name="Picture 8" descr="C:\Users\damo\Desktop\rastai\100\atkurtailietuvai100-horizontalus-logo-tamsus-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mo\Desktop\rastai\100\atkurtailietuvai100-horizontalus-logo-tamsus-cmy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8" t="18376" r="8344" b="18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5A3" w:rsidRPr="00805636" w:rsidSect="00AB21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567" w:bottom="851" w:left="1701" w:header="567" w:footer="0" w:gutter="0"/>
      <w:cols w:space="1296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F861E" w14:textId="77777777" w:rsidR="00CC2F71" w:rsidRDefault="00CC2F71">
      <w:r>
        <w:separator/>
      </w:r>
    </w:p>
  </w:endnote>
  <w:endnote w:type="continuationSeparator" w:id="0">
    <w:p w14:paraId="453ACEEB" w14:textId="77777777" w:rsidR="00CC2F71" w:rsidRDefault="00CC2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20002A87" w:usb1="00000000" w:usb2="00000000" w:usb3="00000000" w:csb0="000001FF" w:csb1="00000000"/>
  </w:font>
  <w:font w:name="TimesLT">
    <w:altName w:val="Times New Roman"/>
    <w:charset w:val="BA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634DE" w14:textId="77777777" w:rsidR="00CE013D" w:rsidRDefault="00CE01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7634DF" w14:textId="77777777" w:rsidR="00CE013D" w:rsidRDefault="00CE013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634E0" w14:textId="77777777" w:rsidR="00CE013D" w:rsidRDefault="00CE013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891"/>
      <w:gridCol w:w="2410"/>
      <w:gridCol w:w="2409"/>
      <w:gridCol w:w="1896"/>
    </w:tblGrid>
    <w:tr w:rsidR="007173D7" w14:paraId="6C7634ED" w14:textId="77777777" w:rsidTr="00A76AE3">
      <w:trPr>
        <w:trHeight w:val="1223"/>
      </w:trPr>
      <w:tc>
        <w:tcPr>
          <w:tcW w:w="2943" w:type="dxa"/>
          <w:shd w:val="clear" w:color="auto" w:fill="auto"/>
        </w:tcPr>
        <w:p w14:paraId="6C7634E2" w14:textId="77777777" w:rsidR="007173D7" w:rsidRPr="00552C2C" w:rsidRDefault="007173D7" w:rsidP="00AF4844">
          <w:pPr>
            <w:pStyle w:val="Apacia"/>
            <w:spacing w:before="120"/>
          </w:pPr>
          <w:r w:rsidRPr="00552C2C">
            <w:t>Biudžetinė įstaiga</w:t>
          </w:r>
        </w:p>
        <w:p w14:paraId="6C7634E3" w14:textId="77777777" w:rsidR="007173D7" w:rsidRDefault="00675180" w:rsidP="00AF4844">
          <w:pPr>
            <w:pStyle w:val="Apacia"/>
          </w:pPr>
          <w:r>
            <w:t>Gedimino pr. 19</w:t>
          </w:r>
        </w:p>
        <w:p w14:paraId="6C7634E4" w14:textId="77777777" w:rsidR="007173D7" w:rsidRDefault="007173D7" w:rsidP="00AF4844">
          <w:pPr>
            <w:pStyle w:val="Apacia"/>
          </w:pPr>
          <w:r w:rsidRPr="00552C2C">
            <w:t>01103 Vilnius</w:t>
          </w:r>
        </w:p>
        <w:p w14:paraId="6C7634E5" w14:textId="77777777" w:rsidR="007173D7" w:rsidRPr="00552C2C" w:rsidRDefault="007173D7" w:rsidP="00AF4844">
          <w:pPr>
            <w:pStyle w:val="Apacia"/>
          </w:pPr>
          <w:r w:rsidRPr="00552C2C">
            <w:t>http://www.nzt.lt</w:t>
          </w:r>
        </w:p>
      </w:tc>
      <w:tc>
        <w:tcPr>
          <w:tcW w:w="2464" w:type="dxa"/>
          <w:shd w:val="clear" w:color="auto" w:fill="auto"/>
        </w:tcPr>
        <w:p w14:paraId="6C7634E6" w14:textId="77777777" w:rsidR="007173D7" w:rsidRPr="00552C2C" w:rsidRDefault="007173D7" w:rsidP="00AF4844">
          <w:pPr>
            <w:pStyle w:val="Apacia"/>
            <w:spacing w:before="120"/>
          </w:pPr>
          <w:r w:rsidRPr="00552C2C">
            <w:t>Tel.    8 706 86 666</w:t>
          </w:r>
        </w:p>
        <w:p w14:paraId="6C7634E7" w14:textId="77777777" w:rsidR="007173D7" w:rsidRPr="00552C2C" w:rsidRDefault="007173D7" w:rsidP="00AF4844">
          <w:pPr>
            <w:pStyle w:val="Apacia"/>
            <w:ind w:right="-108"/>
          </w:pPr>
          <w:r w:rsidRPr="00552C2C">
            <w:t>Tel.    8 706 85 003</w:t>
          </w:r>
        </w:p>
        <w:p w14:paraId="6C7634E8" w14:textId="77777777" w:rsidR="007173D7" w:rsidRDefault="007173D7" w:rsidP="00AF4844">
          <w:pPr>
            <w:pStyle w:val="Apacia"/>
            <w:ind w:right="-108"/>
          </w:pPr>
          <w:r w:rsidRPr="00552C2C">
            <w:t xml:space="preserve">Faks.  </w:t>
          </w:r>
          <w:r>
            <w:t>8 </w:t>
          </w:r>
          <w:r w:rsidRPr="00552C2C">
            <w:t>706</w:t>
          </w:r>
          <w:r>
            <w:t xml:space="preserve"> </w:t>
          </w:r>
          <w:r w:rsidRPr="00552C2C">
            <w:t>86</w:t>
          </w:r>
          <w:r>
            <w:t xml:space="preserve"> </w:t>
          </w:r>
          <w:r w:rsidRPr="00552C2C">
            <w:t>949</w:t>
          </w:r>
        </w:p>
        <w:p w14:paraId="6C7634E9" w14:textId="77777777" w:rsidR="007173D7" w:rsidRPr="00552C2C" w:rsidRDefault="007173D7" w:rsidP="00AF4844">
          <w:pPr>
            <w:pStyle w:val="Apacia"/>
          </w:pPr>
          <w:r>
            <w:t>El. paštas nzt@nzt.lt</w:t>
          </w:r>
          <w:r w:rsidRPr="00552C2C">
            <w:t xml:space="preserve"> </w:t>
          </w:r>
        </w:p>
      </w:tc>
      <w:tc>
        <w:tcPr>
          <w:tcW w:w="2464" w:type="dxa"/>
          <w:shd w:val="clear" w:color="auto" w:fill="auto"/>
        </w:tcPr>
        <w:p w14:paraId="6C7634EA" w14:textId="77777777" w:rsidR="007173D7" w:rsidRPr="00552C2C" w:rsidRDefault="007173D7" w:rsidP="00AF4844">
          <w:pPr>
            <w:pStyle w:val="Apacia"/>
            <w:spacing w:before="120"/>
            <w:ind w:right="-108"/>
          </w:pPr>
          <w:r w:rsidRPr="00552C2C">
            <w:t>Duomenys kaupiami ir saugomi Juridinių asmenų registre</w:t>
          </w:r>
        </w:p>
        <w:p w14:paraId="6C7634EB" w14:textId="77777777" w:rsidR="007173D7" w:rsidRDefault="007173D7" w:rsidP="00AF4844">
          <w:pPr>
            <w:pStyle w:val="Apacia"/>
            <w:ind w:right="-108"/>
          </w:pPr>
          <w:r>
            <w:t xml:space="preserve">Kodas 188704927 </w:t>
          </w:r>
          <w:r w:rsidR="00A72272">
            <w:rPr>
              <w:noProof/>
              <w:lang w:eastAsia="lt-LT"/>
            </w:rPr>
            <w:drawing>
              <wp:anchor distT="0" distB="0" distL="114300" distR="114300" simplePos="0" relativeHeight="251659776" behindDoc="0" locked="0" layoutInCell="1" allowOverlap="1" wp14:anchorId="6C7634EF" wp14:editId="6C7634F0">
                <wp:simplePos x="0" y="0"/>
                <wp:positionH relativeFrom="margin">
                  <wp:posOffset>4285615</wp:posOffset>
                </wp:positionH>
                <wp:positionV relativeFrom="margin">
                  <wp:posOffset>8439150</wp:posOffset>
                </wp:positionV>
                <wp:extent cx="1057910" cy="476250"/>
                <wp:effectExtent l="0" t="0" r="8890" b="0"/>
                <wp:wrapNone/>
                <wp:docPr id="10" name="Picture 0" descr="BV_Certification_N&amp;B_ISO90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BV_Certification_N&amp;B_ISO90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-30000" contrast="6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91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72272">
            <w:rPr>
              <w:noProof/>
              <w:lang w:eastAsia="lt-LT"/>
            </w:rPr>
            <w:drawing>
              <wp:anchor distT="0" distB="0" distL="114300" distR="114300" simplePos="0" relativeHeight="251658752" behindDoc="0" locked="0" layoutInCell="1" allowOverlap="1" wp14:anchorId="6C7634F1" wp14:editId="6C7634F2">
                <wp:simplePos x="0" y="0"/>
                <wp:positionH relativeFrom="margin">
                  <wp:posOffset>4285615</wp:posOffset>
                </wp:positionH>
                <wp:positionV relativeFrom="margin">
                  <wp:posOffset>8439150</wp:posOffset>
                </wp:positionV>
                <wp:extent cx="1057910" cy="476250"/>
                <wp:effectExtent l="0" t="0" r="8890" b="0"/>
                <wp:wrapNone/>
                <wp:docPr id="9" name="Picture 0" descr="BV_Certification_N&amp;B_ISO90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BV_Certification_N&amp;B_ISO90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-30000" contrast="6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91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72272">
            <w:rPr>
              <w:noProof/>
              <w:lang w:eastAsia="lt-LT"/>
            </w:rPr>
            <w:drawing>
              <wp:anchor distT="0" distB="0" distL="114300" distR="114300" simplePos="0" relativeHeight="251656704" behindDoc="0" locked="0" layoutInCell="1" allowOverlap="1" wp14:anchorId="6C7634F3" wp14:editId="6C7634F4">
                <wp:simplePos x="0" y="0"/>
                <wp:positionH relativeFrom="margin">
                  <wp:posOffset>4285615</wp:posOffset>
                </wp:positionH>
                <wp:positionV relativeFrom="margin">
                  <wp:posOffset>8439150</wp:posOffset>
                </wp:positionV>
                <wp:extent cx="1057910" cy="476250"/>
                <wp:effectExtent l="0" t="0" r="8890" b="0"/>
                <wp:wrapNone/>
                <wp:docPr id="7" name="Picture 0" descr="BV_Certification_N&amp;B_ISO90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BV_Certification_N&amp;B_ISO90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-30000" contrast="6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91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72272">
            <w:rPr>
              <w:noProof/>
              <w:lang w:eastAsia="lt-LT"/>
            </w:rPr>
            <w:drawing>
              <wp:anchor distT="0" distB="0" distL="114300" distR="114300" simplePos="0" relativeHeight="251655680" behindDoc="0" locked="0" layoutInCell="1" allowOverlap="1" wp14:anchorId="6C7634F5" wp14:editId="6C7634F6">
                <wp:simplePos x="0" y="0"/>
                <wp:positionH relativeFrom="margin">
                  <wp:posOffset>4838065</wp:posOffset>
                </wp:positionH>
                <wp:positionV relativeFrom="margin">
                  <wp:posOffset>10086975</wp:posOffset>
                </wp:positionV>
                <wp:extent cx="1057910" cy="476250"/>
                <wp:effectExtent l="0" t="0" r="8890" b="0"/>
                <wp:wrapNone/>
                <wp:docPr id="6" name="Picture 0" descr="BV_Certification_N&amp;B_ISO90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BV_Certification_N&amp;B_ISO90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-30000" contrast="6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91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72272">
            <w:rPr>
              <w:noProof/>
              <w:lang w:eastAsia="lt-LT"/>
            </w:rPr>
            <w:drawing>
              <wp:anchor distT="0" distB="0" distL="114300" distR="114300" simplePos="0" relativeHeight="251657728" behindDoc="0" locked="0" layoutInCell="1" allowOverlap="1" wp14:anchorId="6C7634F7" wp14:editId="6C7634F8">
                <wp:simplePos x="0" y="0"/>
                <wp:positionH relativeFrom="margin">
                  <wp:posOffset>4285615</wp:posOffset>
                </wp:positionH>
                <wp:positionV relativeFrom="margin">
                  <wp:posOffset>8439150</wp:posOffset>
                </wp:positionV>
                <wp:extent cx="1057910" cy="476250"/>
                <wp:effectExtent l="0" t="0" r="8890" b="0"/>
                <wp:wrapNone/>
                <wp:docPr id="8" name="Picture 0" descr="BV_Certification_N&amp;B_ISO90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BV_Certification_N&amp;B_ISO90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-30000" contrast="6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91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35" w:type="dxa"/>
          <w:shd w:val="clear" w:color="auto" w:fill="auto"/>
        </w:tcPr>
        <w:p w14:paraId="6C7634EC" w14:textId="77777777" w:rsidR="007173D7" w:rsidRDefault="00A72272" w:rsidP="00AF4844">
          <w:pPr>
            <w:spacing w:before="120"/>
          </w:pPr>
          <w:r>
            <w:rPr>
              <w:caps w:val="0"/>
              <w:noProof/>
              <w:szCs w:val="24"/>
              <w:lang w:eastAsia="lt-LT"/>
            </w:rPr>
            <w:drawing>
              <wp:inline distT="0" distB="0" distL="0" distR="0" wp14:anchorId="6C7634F9" wp14:editId="6C7634FA">
                <wp:extent cx="1058545" cy="474345"/>
                <wp:effectExtent l="0" t="0" r="8255" b="1905"/>
                <wp:docPr id="3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C7634EE" w14:textId="77777777" w:rsidR="00633FDF" w:rsidRPr="0066707A" w:rsidRDefault="00633FDF" w:rsidP="00667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8716D" w14:textId="77777777" w:rsidR="00CC2F71" w:rsidRDefault="00CC2F71">
      <w:r>
        <w:separator/>
      </w:r>
    </w:p>
  </w:footnote>
  <w:footnote w:type="continuationSeparator" w:id="0">
    <w:p w14:paraId="07A892E8" w14:textId="77777777" w:rsidR="00CC2F71" w:rsidRDefault="00CC2F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634DA" w14:textId="77777777" w:rsidR="00CE013D" w:rsidRDefault="00CE013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7634DB" w14:textId="77777777" w:rsidR="00CE013D" w:rsidRDefault="00CE01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634DC" w14:textId="77777777" w:rsidR="00CE013D" w:rsidRDefault="00CE013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06A1">
      <w:rPr>
        <w:rStyle w:val="PageNumber"/>
        <w:noProof/>
      </w:rPr>
      <w:t>2</w:t>
    </w:r>
    <w:r>
      <w:rPr>
        <w:rStyle w:val="PageNumber"/>
      </w:rPr>
      <w:fldChar w:fldCharType="end"/>
    </w:r>
  </w:p>
  <w:p w14:paraId="6C7634DD" w14:textId="77777777" w:rsidR="00CE013D" w:rsidRDefault="00CE01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634E1" w14:textId="77777777" w:rsidR="00675180" w:rsidRDefault="006751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5C9C"/>
    <w:multiLevelType w:val="hybridMultilevel"/>
    <w:tmpl w:val="B5D2D6A6"/>
    <w:lvl w:ilvl="0" w:tplc="BC024E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222" w:hanging="360"/>
      </w:pPr>
    </w:lvl>
    <w:lvl w:ilvl="2" w:tplc="0427001B" w:tentative="1">
      <w:start w:val="1"/>
      <w:numFmt w:val="lowerRoman"/>
      <w:lvlText w:val="%3."/>
      <w:lvlJc w:val="right"/>
      <w:pPr>
        <w:ind w:left="1942" w:hanging="180"/>
      </w:pPr>
    </w:lvl>
    <w:lvl w:ilvl="3" w:tplc="0427000F" w:tentative="1">
      <w:start w:val="1"/>
      <w:numFmt w:val="decimal"/>
      <w:lvlText w:val="%4."/>
      <w:lvlJc w:val="left"/>
      <w:pPr>
        <w:ind w:left="2662" w:hanging="360"/>
      </w:pPr>
    </w:lvl>
    <w:lvl w:ilvl="4" w:tplc="04270019" w:tentative="1">
      <w:start w:val="1"/>
      <w:numFmt w:val="lowerLetter"/>
      <w:lvlText w:val="%5."/>
      <w:lvlJc w:val="left"/>
      <w:pPr>
        <w:ind w:left="3382" w:hanging="360"/>
      </w:pPr>
    </w:lvl>
    <w:lvl w:ilvl="5" w:tplc="0427001B" w:tentative="1">
      <w:start w:val="1"/>
      <w:numFmt w:val="lowerRoman"/>
      <w:lvlText w:val="%6."/>
      <w:lvlJc w:val="right"/>
      <w:pPr>
        <w:ind w:left="4102" w:hanging="180"/>
      </w:pPr>
    </w:lvl>
    <w:lvl w:ilvl="6" w:tplc="0427000F" w:tentative="1">
      <w:start w:val="1"/>
      <w:numFmt w:val="decimal"/>
      <w:lvlText w:val="%7."/>
      <w:lvlJc w:val="left"/>
      <w:pPr>
        <w:ind w:left="4822" w:hanging="360"/>
      </w:pPr>
    </w:lvl>
    <w:lvl w:ilvl="7" w:tplc="04270019" w:tentative="1">
      <w:start w:val="1"/>
      <w:numFmt w:val="lowerLetter"/>
      <w:lvlText w:val="%8."/>
      <w:lvlJc w:val="left"/>
      <w:pPr>
        <w:ind w:left="5542" w:hanging="360"/>
      </w:pPr>
    </w:lvl>
    <w:lvl w:ilvl="8" w:tplc="042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CE93D92"/>
    <w:multiLevelType w:val="hybridMultilevel"/>
    <w:tmpl w:val="3E14118C"/>
    <w:lvl w:ilvl="0" w:tplc="2B1ACF82">
      <w:start w:val="1"/>
      <w:numFmt w:val="decimal"/>
      <w:lvlText w:val="%1."/>
      <w:lvlJc w:val="left"/>
      <w:pPr>
        <w:ind w:left="927" w:hanging="360"/>
      </w:pPr>
    </w:lvl>
    <w:lvl w:ilvl="1" w:tplc="04270019">
      <w:start w:val="1"/>
      <w:numFmt w:val="lowerLetter"/>
      <w:lvlText w:val="%2."/>
      <w:lvlJc w:val="left"/>
      <w:pPr>
        <w:ind w:left="1647" w:hanging="360"/>
      </w:pPr>
    </w:lvl>
    <w:lvl w:ilvl="2" w:tplc="0427001B">
      <w:start w:val="1"/>
      <w:numFmt w:val="lowerRoman"/>
      <w:lvlText w:val="%3."/>
      <w:lvlJc w:val="right"/>
      <w:pPr>
        <w:ind w:left="2367" w:hanging="180"/>
      </w:pPr>
    </w:lvl>
    <w:lvl w:ilvl="3" w:tplc="0427000F">
      <w:start w:val="1"/>
      <w:numFmt w:val="decimal"/>
      <w:lvlText w:val="%4."/>
      <w:lvlJc w:val="left"/>
      <w:pPr>
        <w:ind w:left="3087" w:hanging="360"/>
      </w:pPr>
    </w:lvl>
    <w:lvl w:ilvl="4" w:tplc="04270019">
      <w:start w:val="1"/>
      <w:numFmt w:val="lowerLetter"/>
      <w:lvlText w:val="%5."/>
      <w:lvlJc w:val="left"/>
      <w:pPr>
        <w:ind w:left="3807" w:hanging="360"/>
      </w:pPr>
    </w:lvl>
    <w:lvl w:ilvl="5" w:tplc="0427001B">
      <w:start w:val="1"/>
      <w:numFmt w:val="lowerRoman"/>
      <w:lvlText w:val="%6."/>
      <w:lvlJc w:val="right"/>
      <w:pPr>
        <w:ind w:left="4527" w:hanging="180"/>
      </w:pPr>
    </w:lvl>
    <w:lvl w:ilvl="6" w:tplc="0427000F">
      <w:start w:val="1"/>
      <w:numFmt w:val="decimal"/>
      <w:lvlText w:val="%7."/>
      <w:lvlJc w:val="left"/>
      <w:pPr>
        <w:ind w:left="5247" w:hanging="360"/>
      </w:pPr>
    </w:lvl>
    <w:lvl w:ilvl="7" w:tplc="04270019">
      <w:start w:val="1"/>
      <w:numFmt w:val="lowerLetter"/>
      <w:lvlText w:val="%8."/>
      <w:lvlJc w:val="left"/>
      <w:pPr>
        <w:ind w:left="5967" w:hanging="360"/>
      </w:pPr>
    </w:lvl>
    <w:lvl w:ilvl="8" w:tplc="0427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0453531"/>
    <w:multiLevelType w:val="hybridMultilevel"/>
    <w:tmpl w:val="70500FEA"/>
    <w:lvl w:ilvl="0" w:tplc="75781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789" w:hanging="360"/>
      </w:pPr>
    </w:lvl>
    <w:lvl w:ilvl="2" w:tplc="0427001B" w:tentative="1">
      <w:start w:val="1"/>
      <w:numFmt w:val="lowerRoman"/>
      <w:lvlText w:val="%3."/>
      <w:lvlJc w:val="right"/>
      <w:pPr>
        <w:ind w:left="2509" w:hanging="180"/>
      </w:pPr>
    </w:lvl>
    <w:lvl w:ilvl="3" w:tplc="0427000F" w:tentative="1">
      <w:start w:val="1"/>
      <w:numFmt w:val="decimal"/>
      <w:lvlText w:val="%4."/>
      <w:lvlJc w:val="left"/>
      <w:pPr>
        <w:ind w:left="3229" w:hanging="360"/>
      </w:pPr>
    </w:lvl>
    <w:lvl w:ilvl="4" w:tplc="04270019" w:tentative="1">
      <w:start w:val="1"/>
      <w:numFmt w:val="lowerLetter"/>
      <w:lvlText w:val="%5."/>
      <w:lvlJc w:val="left"/>
      <w:pPr>
        <w:ind w:left="3949" w:hanging="360"/>
      </w:pPr>
    </w:lvl>
    <w:lvl w:ilvl="5" w:tplc="0427001B" w:tentative="1">
      <w:start w:val="1"/>
      <w:numFmt w:val="lowerRoman"/>
      <w:lvlText w:val="%6."/>
      <w:lvlJc w:val="right"/>
      <w:pPr>
        <w:ind w:left="4669" w:hanging="180"/>
      </w:pPr>
    </w:lvl>
    <w:lvl w:ilvl="6" w:tplc="0427000F" w:tentative="1">
      <w:start w:val="1"/>
      <w:numFmt w:val="decimal"/>
      <w:lvlText w:val="%7."/>
      <w:lvlJc w:val="left"/>
      <w:pPr>
        <w:ind w:left="5389" w:hanging="360"/>
      </w:pPr>
    </w:lvl>
    <w:lvl w:ilvl="7" w:tplc="04270019" w:tentative="1">
      <w:start w:val="1"/>
      <w:numFmt w:val="lowerLetter"/>
      <w:lvlText w:val="%8."/>
      <w:lvlJc w:val="left"/>
      <w:pPr>
        <w:ind w:left="6109" w:hanging="360"/>
      </w:pPr>
    </w:lvl>
    <w:lvl w:ilvl="8" w:tplc="042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C836A1D"/>
    <w:multiLevelType w:val="hybridMultilevel"/>
    <w:tmpl w:val="E3B2A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5605BB"/>
    <w:multiLevelType w:val="hybridMultilevel"/>
    <w:tmpl w:val="671AD052"/>
    <w:lvl w:ilvl="0" w:tplc="0240AE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7B733D2B"/>
    <w:multiLevelType w:val="hybridMultilevel"/>
    <w:tmpl w:val="61F448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imutė Dumbliauskaitė">
    <w15:presenceInfo w15:providerId="AD" w15:userId="S-1-5-21-3085166591-556532669-3961965815-2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31"/>
    <w:rsid w:val="000006C0"/>
    <w:rsid w:val="00010D0D"/>
    <w:rsid w:val="000153D3"/>
    <w:rsid w:val="00015974"/>
    <w:rsid w:val="0001728D"/>
    <w:rsid w:val="0001778B"/>
    <w:rsid w:val="0002374B"/>
    <w:rsid w:val="0002527B"/>
    <w:rsid w:val="00026020"/>
    <w:rsid w:val="00031A79"/>
    <w:rsid w:val="00033952"/>
    <w:rsid w:val="00035F51"/>
    <w:rsid w:val="000363E4"/>
    <w:rsid w:val="000374A6"/>
    <w:rsid w:val="00042631"/>
    <w:rsid w:val="0004467D"/>
    <w:rsid w:val="00051507"/>
    <w:rsid w:val="000526D7"/>
    <w:rsid w:val="00052882"/>
    <w:rsid w:val="00052ED5"/>
    <w:rsid w:val="00055262"/>
    <w:rsid w:val="00056800"/>
    <w:rsid w:val="000656CA"/>
    <w:rsid w:val="00067E9F"/>
    <w:rsid w:val="000718C7"/>
    <w:rsid w:val="00076AD9"/>
    <w:rsid w:val="0008205D"/>
    <w:rsid w:val="00084025"/>
    <w:rsid w:val="00095095"/>
    <w:rsid w:val="00095E06"/>
    <w:rsid w:val="00097806"/>
    <w:rsid w:val="000A1AD3"/>
    <w:rsid w:val="000A325A"/>
    <w:rsid w:val="000A4AAA"/>
    <w:rsid w:val="000A5D7B"/>
    <w:rsid w:val="000B353D"/>
    <w:rsid w:val="000B6F3A"/>
    <w:rsid w:val="000B7BFD"/>
    <w:rsid w:val="000B7D80"/>
    <w:rsid w:val="000C19F7"/>
    <w:rsid w:val="000C1EB3"/>
    <w:rsid w:val="000C4771"/>
    <w:rsid w:val="000C676A"/>
    <w:rsid w:val="000D55E7"/>
    <w:rsid w:val="000D6397"/>
    <w:rsid w:val="000E1395"/>
    <w:rsid w:val="000E1DB3"/>
    <w:rsid w:val="000E6BD9"/>
    <w:rsid w:val="000F0169"/>
    <w:rsid w:val="000F213F"/>
    <w:rsid w:val="000F52CE"/>
    <w:rsid w:val="000F58B9"/>
    <w:rsid w:val="000F5BC9"/>
    <w:rsid w:val="001035C0"/>
    <w:rsid w:val="0010421D"/>
    <w:rsid w:val="00111221"/>
    <w:rsid w:val="001124CB"/>
    <w:rsid w:val="00120D13"/>
    <w:rsid w:val="0012292C"/>
    <w:rsid w:val="00131D97"/>
    <w:rsid w:val="00134088"/>
    <w:rsid w:val="0013736D"/>
    <w:rsid w:val="00141774"/>
    <w:rsid w:val="001422FA"/>
    <w:rsid w:val="0014354C"/>
    <w:rsid w:val="0015323B"/>
    <w:rsid w:val="00154AF9"/>
    <w:rsid w:val="00155BB5"/>
    <w:rsid w:val="0016207D"/>
    <w:rsid w:val="001621F7"/>
    <w:rsid w:val="001654AF"/>
    <w:rsid w:val="00165650"/>
    <w:rsid w:val="0017342C"/>
    <w:rsid w:val="0017434B"/>
    <w:rsid w:val="00176921"/>
    <w:rsid w:val="001774EE"/>
    <w:rsid w:val="001824F4"/>
    <w:rsid w:val="00182BDD"/>
    <w:rsid w:val="00182EA2"/>
    <w:rsid w:val="00184443"/>
    <w:rsid w:val="00185CCE"/>
    <w:rsid w:val="00190638"/>
    <w:rsid w:val="001914C6"/>
    <w:rsid w:val="00191CBC"/>
    <w:rsid w:val="001A16AF"/>
    <w:rsid w:val="001A3E52"/>
    <w:rsid w:val="001A749D"/>
    <w:rsid w:val="001A7A3C"/>
    <w:rsid w:val="001A7ED2"/>
    <w:rsid w:val="001B027B"/>
    <w:rsid w:val="001B1249"/>
    <w:rsid w:val="001B7EFC"/>
    <w:rsid w:val="001C1176"/>
    <w:rsid w:val="001C2883"/>
    <w:rsid w:val="001C2E26"/>
    <w:rsid w:val="001C4997"/>
    <w:rsid w:val="001C4FBF"/>
    <w:rsid w:val="001D0527"/>
    <w:rsid w:val="001D107E"/>
    <w:rsid w:val="001D66BC"/>
    <w:rsid w:val="001E0F49"/>
    <w:rsid w:val="001E133B"/>
    <w:rsid w:val="001E739F"/>
    <w:rsid w:val="001F16D1"/>
    <w:rsid w:val="001F34C7"/>
    <w:rsid w:val="001F35D7"/>
    <w:rsid w:val="001F5BB7"/>
    <w:rsid w:val="001F71C6"/>
    <w:rsid w:val="001F7E0C"/>
    <w:rsid w:val="00204D26"/>
    <w:rsid w:val="00204E66"/>
    <w:rsid w:val="0021047B"/>
    <w:rsid w:val="00210AD8"/>
    <w:rsid w:val="002128E4"/>
    <w:rsid w:val="00215A6E"/>
    <w:rsid w:val="00220E39"/>
    <w:rsid w:val="00221ABB"/>
    <w:rsid w:val="00223055"/>
    <w:rsid w:val="00225C54"/>
    <w:rsid w:val="00225D5A"/>
    <w:rsid w:val="002271E7"/>
    <w:rsid w:val="002335A8"/>
    <w:rsid w:val="00237112"/>
    <w:rsid w:val="002407D4"/>
    <w:rsid w:val="00242021"/>
    <w:rsid w:val="00245E27"/>
    <w:rsid w:val="0024685A"/>
    <w:rsid w:val="00250856"/>
    <w:rsid w:val="00252B1F"/>
    <w:rsid w:val="00253025"/>
    <w:rsid w:val="00254E73"/>
    <w:rsid w:val="00257D08"/>
    <w:rsid w:val="002614AC"/>
    <w:rsid w:val="00261C2D"/>
    <w:rsid w:val="00264658"/>
    <w:rsid w:val="00265412"/>
    <w:rsid w:val="00267B83"/>
    <w:rsid w:val="002745F6"/>
    <w:rsid w:val="00275FB8"/>
    <w:rsid w:val="00276AD5"/>
    <w:rsid w:val="00276E71"/>
    <w:rsid w:val="00277F32"/>
    <w:rsid w:val="002800FB"/>
    <w:rsid w:val="00284C44"/>
    <w:rsid w:val="00286C7C"/>
    <w:rsid w:val="00290D38"/>
    <w:rsid w:val="002A2F0B"/>
    <w:rsid w:val="002A472F"/>
    <w:rsid w:val="002B0C40"/>
    <w:rsid w:val="002B1A33"/>
    <w:rsid w:val="002B233D"/>
    <w:rsid w:val="002B2ED7"/>
    <w:rsid w:val="002B4AA7"/>
    <w:rsid w:val="002B6EE4"/>
    <w:rsid w:val="002B7612"/>
    <w:rsid w:val="002B784F"/>
    <w:rsid w:val="002C07B0"/>
    <w:rsid w:val="002C2EA7"/>
    <w:rsid w:val="002D06F4"/>
    <w:rsid w:val="002D15D5"/>
    <w:rsid w:val="002D1EBF"/>
    <w:rsid w:val="002D2761"/>
    <w:rsid w:val="002D2F43"/>
    <w:rsid w:val="002E6546"/>
    <w:rsid w:val="002F2DB8"/>
    <w:rsid w:val="002F3126"/>
    <w:rsid w:val="002F6B77"/>
    <w:rsid w:val="002F6F9B"/>
    <w:rsid w:val="00301172"/>
    <w:rsid w:val="00301BDC"/>
    <w:rsid w:val="00302FB0"/>
    <w:rsid w:val="003049AF"/>
    <w:rsid w:val="00305889"/>
    <w:rsid w:val="003119B8"/>
    <w:rsid w:val="00313230"/>
    <w:rsid w:val="00313374"/>
    <w:rsid w:val="00313BEF"/>
    <w:rsid w:val="00313D17"/>
    <w:rsid w:val="003147E1"/>
    <w:rsid w:val="003160A7"/>
    <w:rsid w:val="00320314"/>
    <w:rsid w:val="00322C89"/>
    <w:rsid w:val="003239C0"/>
    <w:rsid w:val="003278F2"/>
    <w:rsid w:val="00333AB7"/>
    <w:rsid w:val="00335581"/>
    <w:rsid w:val="0034030B"/>
    <w:rsid w:val="00342E16"/>
    <w:rsid w:val="00343416"/>
    <w:rsid w:val="003475AE"/>
    <w:rsid w:val="0035041E"/>
    <w:rsid w:val="0035077B"/>
    <w:rsid w:val="0035304A"/>
    <w:rsid w:val="003548DA"/>
    <w:rsid w:val="00355F2A"/>
    <w:rsid w:val="00357417"/>
    <w:rsid w:val="0036594A"/>
    <w:rsid w:val="003671BA"/>
    <w:rsid w:val="003728B1"/>
    <w:rsid w:val="00373F99"/>
    <w:rsid w:val="00374F07"/>
    <w:rsid w:val="00376EF5"/>
    <w:rsid w:val="00377829"/>
    <w:rsid w:val="00381C4B"/>
    <w:rsid w:val="00381D0A"/>
    <w:rsid w:val="00384011"/>
    <w:rsid w:val="00386EAC"/>
    <w:rsid w:val="003929DC"/>
    <w:rsid w:val="003A10AF"/>
    <w:rsid w:val="003A37E8"/>
    <w:rsid w:val="003A4227"/>
    <w:rsid w:val="003A5D50"/>
    <w:rsid w:val="003A7900"/>
    <w:rsid w:val="003B72CE"/>
    <w:rsid w:val="003C249B"/>
    <w:rsid w:val="003C40BB"/>
    <w:rsid w:val="003D0496"/>
    <w:rsid w:val="003D1719"/>
    <w:rsid w:val="003D3D64"/>
    <w:rsid w:val="003D4E64"/>
    <w:rsid w:val="003D5E65"/>
    <w:rsid w:val="003D6B55"/>
    <w:rsid w:val="003E0F42"/>
    <w:rsid w:val="003E1720"/>
    <w:rsid w:val="003E21BD"/>
    <w:rsid w:val="003E22D5"/>
    <w:rsid w:val="003E33FC"/>
    <w:rsid w:val="003E7A26"/>
    <w:rsid w:val="003F037C"/>
    <w:rsid w:val="003F4D61"/>
    <w:rsid w:val="00400AD4"/>
    <w:rsid w:val="00401786"/>
    <w:rsid w:val="00404E9B"/>
    <w:rsid w:val="00406B05"/>
    <w:rsid w:val="004072EB"/>
    <w:rsid w:val="00410840"/>
    <w:rsid w:val="00413FF1"/>
    <w:rsid w:val="00420C8D"/>
    <w:rsid w:val="00427EAF"/>
    <w:rsid w:val="00436538"/>
    <w:rsid w:val="00436688"/>
    <w:rsid w:val="00437A4B"/>
    <w:rsid w:val="00440DDD"/>
    <w:rsid w:val="0044217E"/>
    <w:rsid w:val="004438D8"/>
    <w:rsid w:val="00444E95"/>
    <w:rsid w:val="00445D16"/>
    <w:rsid w:val="004510AF"/>
    <w:rsid w:val="00451626"/>
    <w:rsid w:val="00451B2F"/>
    <w:rsid w:val="004531FA"/>
    <w:rsid w:val="00453270"/>
    <w:rsid w:val="00453FEA"/>
    <w:rsid w:val="004548C4"/>
    <w:rsid w:val="00454F44"/>
    <w:rsid w:val="00461B5D"/>
    <w:rsid w:val="00464307"/>
    <w:rsid w:val="0047056F"/>
    <w:rsid w:val="00474B1E"/>
    <w:rsid w:val="004752C3"/>
    <w:rsid w:val="004753A3"/>
    <w:rsid w:val="00476E23"/>
    <w:rsid w:val="00477685"/>
    <w:rsid w:val="00481FD8"/>
    <w:rsid w:val="00486644"/>
    <w:rsid w:val="004907B1"/>
    <w:rsid w:val="004912C5"/>
    <w:rsid w:val="00495AFC"/>
    <w:rsid w:val="004A5AC1"/>
    <w:rsid w:val="004B0CCB"/>
    <w:rsid w:val="004B725B"/>
    <w:rsid w:val="004C226E"/>
    <w:rsid w:val="004C65BD"/>
    <w:rsid w:val="004D1082"/>
    <w:rsid w:val="004E0E5F"/>
    <w:rsid w:val="004E1039"/>
    <w:rsid w:val="004E4E04"/>
    <w:rsid w:val="004E5C4B"/>
    <w:rsid w:val="004F4A59"/>
    <w:rsid w:val="004F512B"/>
    <w:rsid w:val="004F6749"/>
    <w:rsid w:val="004F7AEE"/>
    <w:rsid w:val="00500EB3"/>
    <w:rsid w:val="00503287"/>
    <w:rsid w:val="0050535E"/>
    <w:rsid w:val="00507ADA"/>
    <w:rsid w:val="00513A2C"/>
    <w:rsid w:val="005142FB"/>
    <w:rsid w:val="005156D9"/>
    <w:rsid w:val="00517E27"/>
    <w:rsid w:val="00523DB8"/>
    <w:rsid w:val="00526174"/>
    <w:rsid w:val="00531AF5"/>
    <w:rsid w:val="0053452F"/>
    <w:rsid w:val="00535779"/>
    <w:rsid w:val="00537D8A"/>
    <w:rsid w:val="00543D48"/>
    <w:rsid w:val="005447CE"/>
    <w:rsid w:val="00550D23"/>
    <w:rsid w:val="00550E82"/>
    <w:rsid w:val="00551AFC"/>
    <w:rsid w:val="005560B6"/>
    <w:rsid w:val="00557F7C"/>
    <w:rsid w:val="005700AF"/>
    <w:rsid w:val="0057251B"/>
    <w:rsid w:val="00576E95"/>
    <w:rsid w:val="00577264"/>
    <w:rsid w:val="00577999"/>
    <w:rsid w:val="00586FBE"/>
    <w:rsid w:val="005923A8"/>
    <w:rsid w:val="0059734F"/>
    <w:rsid w:val="005A25F5"/>
    <w:rsid w:val="005A37DD"/>
    <w:rsid w:val="005A41BF"/>
    <w:rsid w:val="005A4289"/>
    <w:rsid w:val="005A64B4"/>
    <w:rsid w:val="005A75EA"/>
    <w:rsid w:val="005A78A1"/>
    <w:rsid w:val="005B08C2"/>
    <w:rsid w:val="005B098B"/>
    <w:rsid w:val="005B412E"/>
    <w:rsid w:val="005B41D9"/>
    <w:rsid w:val="005B53BA"/>
    <w:rsid w:val="005B7948"/>
    <w:rsid w:val="005B7E48"/>
    <w:rsid w:val="005C3883"/>
    <w:rsid w:val="005D20A4"/>
    <w:rsid w:val="005D5032"/>
    <w:rsid w:val="005E10AB"/>
    <w:rsid w:val="005E1990"/>
    <w:rsid w:val="005E29FC"/>
    <w:rsid w:val="005E4A0A"/>
    <w:rsid w:val="005E53ED"/>
    <w:rsid w:val="005E551B"/>
    <w:rsid w:val="005E62CB"/>
    <w:rsid w:val="005F0261"/>
    <w:rsid w:val="005F3A48"/>
    <w:rsid w:val="005F7AE0"/>
    <w:rsid w:val="00600ED9"/>
    <w:rsid w:val="00602DE5"/>
    <w:rsid w:val="00603B1C"/>
    <w:rsid w:val="006045A1"/>
    <w:rsid w:val="00614387"/>
    <w:rsid w:val="006168C9"/>
    <w:rsid w:val="00616F62"/>
    <w:rsid w:val="006173E5"/>
    <w:rsid w:val="006179BD"/>
    <w:rsid w:val="0062033A"/>
    <w:rsid w:val="00620358"/>
    <w:rsid w:val="00626A4A"/>
    <w:rsid w:val="00631907"/>
    <w:rsid w:val="00633FDF"/>
    <w:rsid w:val="00642A52"/>
    <w:rsid w:val="0064332F"/>
    <w:rsid w:val="006435F6"/>
    <w:rsid w:val="00644971"/>
    <w:rsid w:val="00652A7D"/>
    <w:rsid w:val="00655CE1"/>
    <w:rsid w:val="006608CE"/>
    <w:rsid w:val="00663888"/>
    <w:rsid w:val="0066707A"/>
    <w:rsid w:val="00667B6D"/>
    <w:rsid w:val="0067006F"/>
    <w:rsid w:val="00671F28"/>
    <w:rsid w:val="006742AB"/>
    <w:rsid w:val="006743DD"/>
    <w:rsid w:val="00675180"/>
    <w:rsid w:val="00675D78"/>
    <w:rsid w:val="006855C6"/>
    <w:rsid w:val="006858DB"/>
    <w:rsid w:val="006875A3"/>
    <w:rsid w:val="00693223"/>
    <w:rsid w:val="00695541"/>
    <w:rsid w:val="00696F40"/>
    <w:rsid w:val="006A5944"/>
    <w:rsid w:val="006A61F4"/>
    <w:rsid w:val="006A68D5"/>
    <w:rsid w:val="006A7467"/>
    <w:rsid w:val="006A77DD"/>
    <w:rsid w:val="006A7E85"/>
    <w:rsid w:val="006B0B05"/>
    <w:rsid w:val="006B293F"/>
    <w:rsid w:val="006B2DDD"/>
    <w:rsid w:val="006C1AB4"/>
    <w:rsid w:val="006C68F0"/>
    <w:rsid w:val="006D1C98"/>
    <w:rsid w:val="006D40D9"/>
    <w:rsid w:val="006E1872"/>
    <w:rsid w:val="006E4400"/>
    <w:rsid w:val="006E4C8F"/>
    <w:rsid w:val="006E5F03"/>
    <w:rsid w:val="006F3D6C"/>
    <w:rsid w:val="006F3FF9"/>
    <w:rsid w:val="006F7F13"/>
    <w:rsid w:val="00702136"/>
    <w:rsid w:val="00704F77"/>
    <w:rsid w:val="00705F5F"/>
    <w:rsid w:val="007111EF"/>
    <w:rsid w:val="00712E67"/>
    <w:rsid w:val="007149BB"/>
    <w:rsid w:val="00715371"/>
    <w:rsid w:val="007173D7"/>
    <w:rsid w:val="00730D95"/>
    <w:rsid w:val="0073199F"/>
    <w:rsid w:val="00732663"/>
    <w:rsid w:val="00733EB3"/>
    <w:rsid w:val="007348F0"/>
    <w:rsid w:val="00737FBF"/>
    <w:rsid w:val="0074141C"/>
    <w:rsid w:val="007469EE"/>
    <w:rsid w:val="0075068B"/>
    <w:rsid w:val="00750895"/>
    <w:rsid w:val="007602C1"/>
    <w:rsid w:val="00762AC1"/>
    <w:rsid w:val="00763BD6"/>
    <w:rsid w:val="00764229"/>
    <w:rsid w:val="00764558"/>
    <w:rsid w:val="00764706"/>
    <w:rsid w:val="007672A0"/>
    <w:rsid w:val="00772361"/>
    <w:rsid w:val="00773B3A"/>
    <w:rsid w:val="00774F10"/>
    <w:rsid w:val="007778DB"/>
    <w:rsid w:val="00783818"/>
    <w:rsid w:val="00783A32"/>
    <w:rsid w:val="00787712"/>
    <w:rsid w:val="007879FB"/>
    <w:rsid w:val="00792A3B"/>
    <w:rsid w:val="007A0CE6"/>
    <w:rsid w:val="007A1797"/>
    <w:rsid w:val="007A2E92"/>
    <w:rsid w:val="007A4CB9"/>
    <w:rsid w:val="007A4F48"/>
    <w:rsid w:val="007B03C2"/>
    <w:rsid w:val="007B1A47"/>
    <w:rsid w:val="007B3A7A"/>
    <w:rsid w:val="007B60A5"/>
    <w:rsid w:val="007C5088"/>
    <w:rsid w:val="007D0056"/>
    <w:rsid w:val="007D2E4E"/>
    <w:rsid w:val="007D65BA"/>
    <w:rsid w:val="007D78A1"/>
    <w:rsid w:val="007D7AC4"/>
    <w:rsid w:val="007D7E17"/>
    <w:rsid w:val="007E19B5"/>
    <w:rsid w:val="007E3EAB"/>
    <w:rsid w:val="007E46A2"/>
    <w:rsid w:val="007E5080"/>
    <w:rsid w:val="007E63E4"/>
    <w:rsid w:val="007E6DC8"/>
    <w:rsid w:val="007F6E1E"/>
    <w:rsid w:val="00800AE2"/>
    <w:rsid w:val="00800CDD"/>
    <w:rsid w:val="008034B4"/>
    <w:rsid w:val="008036E3"/>
    <w:rsid w:val="00805636"/>
    <w:rsid w:val="00805C66"/>
    <w:rsid w:val="0081159F"/>
    <w:rsid w:val="00817505"/>
    <w:rsid w:val="00827064"/>
    <w:rsid w:val="00831EA9"/>
    <w:rsid w:val="00837008"/>
    <w:rsid w:val="008525E2"/>
    <w:rsid w:val="0085454A"/>
    <w:rsid w:val="008621F7"/>
    <w:rsid w:val="0086339E"/>
    <w:rsid w:val="00863BAA"/>
    <w:rsid w:val="00863E05"/>
    <w:rsid w:val="008647A3"/>
    <w:rsid w:val="00864E32"/>
    <w:rsid w:val="0086764A"/>
    <w:rsid w:val="008727C9"/>
    <w:rsid w:val="00874494"/>
    <w:rsid w:val="00876883"/>
    <w:rsid w:val="008800AE"/>
    <w:rsid w:val="0088385E"/>
    <w:rsid w:val="00886B59"/>
    <w:rsid w:val="008903F1"/>
    <w:rsid w:val="00891C44"/>
    <w:rsid w:val="00892400"/>
    <w:rsid w:val="00894955"/>
    <w:rsid w:val="008A267C"/>
    <w:rsid w:val="008A635A"/>
    <w:rsid w:val="008A73E4"/>
    <w:rsid w:val="008B109B"/>
    <w:rsid w:val="008B44B8"/>
    <w:rsid w:val="008B59C8"/>
    <w:rsid w:val="008C1981"/>
    <w:rsid w:val="008C19EB"/>
    <w:rsid w:val="008C55C3"/>
    <w:rsid w:val="008D2D85"/>
    <w:rsid w:val="008D3893"/>
    <w:rsid w:val="008D6C25"/>
    <w:rsid w:val="008E2945"/>
    <w:rsid w:val="008E3FD5"/>
    <w:rsid w:val="008F4897"/>
    <w:rsid w:val="00902F3B"/>
    <w:rsid w:val="00905231"/>
    <w:rsid w:val="009056E8"/>
    <w:rsid w:val="00913C05"/>
    <w:rsid w:val="00923CCD"/>
    <w:rsid w:val="009246B0"/>
    <w:rsid w:val="0092600C"/>
    <w:rsid w:val="009270EF"/>
    <w:rsid w:val="009278A8"/>
    <w:rsid w:val="00927AFE"/>
    <w:rsid w:val="00927E41"/>
    <w:rsid w:val="009314FB"/>
    <w:rsid w:val="009334DA"/>
    <w:rsid w:val="009339ED"/>
    <w:rsid w:val="009367C6"/>
    <w:rsid w:val="009417AB"/>
    <w:rsid w:val="00942234"/>
    <w:rsid w:val="00946A00"/>
    <w:rsid w:val="00952523"/>
    <w:rsid w:val="00953696"/>
    <w:rsid w:val="00953878"/>
    <w:rsid w:val="00955095"/>
    <w:rsid w:val="009553C4"/>
    <w:rsid w:val="00955807"/>
    <w:rsid w:val="00956FA7"/>
    <w:rsid w:val="00961F71"/>
    <w:rsid w:val="00963376"/>
    <w:rsid w:val="009648C8"/>
    <w:rsid w:val="009667AE"/>
    <w:rsid w:val="00970847"/>
    <w:rsid w:val="00973FF1"/>
    <w:rsid w:val="0097570D"/>
    <w:rsid w:val="00976F0A"/>
    <w:rsid w:val="00981F21"/>
    <w:rsid w:val="00982623"/>
    <w:rsid w:val="00990632"/>
    <w:rsid w:val="0099133C"/>
    <w:rsid w:val="0099460C"/>
    <w:rsid w:val="00995DE9"/>
    <w:rsid w:val="009A0BA1"/>
    <w:rsid w:val="009A0CFC"/>
    <w:rsid w:val="009A110D"/>
    <w:rsid w:val="009A24C5"/>
    <w:rsid w:val="009A69F3"/>
    <w:rsid w:val="009B037C"/>
    <w:rsid w:val="009B04AE"/>
    <w:rsid w:val="009B29D3"/>
    <w:rsid w:val="009B33DC"/>
    <w:rsid w:val="009B43D6"/>
    <w:rsid w:val="009B5389"/>
    <w:rsid w:val="009B568D"/>
    <w:rsid w:val="009C1658"/>
    <w:rsid w:val="009C2B36"/>
    <w:rsid w:val="009C3280"/>
    <w:rsid w:val="009C45FE"/>
    <w:rsid w:val="009C48A6"/>
    <w:rsid w:val="009C51B2"/>
    <w:rsid w:val="009C7262"/>
    <w:rsid w:val="009D19BE"/>
    <w:rsid w:val="009D3C44"/>
    <w:rsid w:val="009E053F"/>
    <w:rsid w:val="009E13EE"/>
    <w:rsid w:val="009E33CB"/>
    <w:rsid w:val="009E564E"/>
    <w:rsid w:val="009E7F11"/>
    <w:rsid w:val="009F2443"/>
    <w:rsid w:val="009F387B"/>
    <w:rsid w:val="009F7323"/>
    <w:rsid w:val="00A042ED"/>
    <w:rsid w:val="00A05068"/>
    <w:rsid w:val="00A108E7"/>
    <w:rsid w:val="00A12D58"/>
    <w:rsid w:val="00A17DB1"/>
    <w:rsid w:val="00A40ED6"/>
    <w:rsid w:val="00A4658E"/>
    <w:rsid w:val="00A52C01"/>
    <w:rsid w:val="00A55E31"/>
    <w:rsid w:val="00A56372"/>
    <w:rsid w:val="00A563F4"/>
    <w:rsid w:val="00A600B2"/>
    <w:rsid w:val="00A60CC9"/>
    <w:rsid w:val="00A65143"/>
    <w:rsid w:val="00A66FD6"/>
    <w:rsid w:val="00A67CBC"/>
    <w:rsid w:val="00A71AD4"/>
    <w:rsid w:val="00A72272"/>
    <w:rsid w:val="00A75FBF"/>
    <w:rsid w:val="00A76AE3"/>
    <w:rsid w:val="00A80186"/>
    <w:rsid w:val="00A84B3F"/>
    <w:rsid w:val="00A84C9B"/>
    <w:rsid w:val="00A86E78"/>
    <w:rsid w:val="00A96365"/>
    <w:rsid w:val="00A97514"/>
    <w:rsid w:val="00AA0FCD"/>
    <w:rsid w:val="00AA1F19"/>
    <w:rsid w:val="00AB20E7"/>
    <w:rsid w:val="00AB2116"/>
    <w:rsid w:val="00AB2F26"/>
    <w:rsid w:val="00AB6F42"/>
    <w:rsid w:val="00AB710A"/>
    <w:rsid w:val="00AC2137"/>
    <w:rsid w:val="00AC214E"/>
    <w:rsid w:val="00AC2C10"/>
    <w:rsid w:val="00AC2C21"/>
    <w:rsid w:val="00AC40EC"/>
    <w:rsid w:val="00AC647F"/>
    <w:rsid w:val="00AC744D"/>
    <w:rsid w:val="00AD1401"/>
    <w:rsid w:val="00AD3FDB"/>
    <w:rsid w:val="00AD58CA"/>
    <w:rsid w:val="00AE1E87"/>
    <w:rsid w:val="00AE24EB"/>
    <w:rsid w:val="00AE6AA1"/>
    <w:rsid w:val="00AF1B04"/>
    <w:rsid w:val="00AF46CA"/>
    <w:rsid w:val="00AF4844"/>
    <w:rsid w:val="00AF7405"/>
    <w:rsid w:val="00AF7839"/>
    <w:rsid w:val="00B10E15"/>
    <w:rsid w:val="00B117DA"/>
    <w:rsid w:val="00B12244"/>
    <w:rsid w:val="00B30919"/>
    <w:rsid w:val="00B40E84"/>
    <w:rsid w:val="00B4196C"/>
    <w:rsid w:val="00B43A37"/>
    <w:rsid w:val="00B45B34"/>
    <w:rsid w:val="00B56654"/>
    <w:rsid w:val="00B57241"/>
    <w:rsid w:val="00B64EC7"/>
    <w:rsid w:val="00B66AD1"/>
    <w:rsid w:val="00B70E2A"/>
    <w:rsid w:val="00B71A57"/>
    <w:rsid w:val="00B72B95"/>
    <w:rsid w:val="00B7411A"/>
    <w:rsid w:val="00B746EA"/>
    <w:rsid w:val="00B760DB"/>
    <w:rsid w:val="00B803CB"/>
    <w:rsid w:val="00B81001"/>
    <w:rsid w:val="00B86650"/>
    <w:rsid w:val="00B95C64"/>
    <w:rsid w:val="00BA1287"/>
    <w:rsid w:val="00BA5C95"/>
    <w:rsid w:val="00BC608D"/>
    <w:rsid w:val="00BC6DCA"/>
    <w:rsid w:val="00BC767F"/>
    <w:rsid w:val="00BD0614"/>
    <w:rsid w:val="00BD063E"/>
    <w:rsid w:val="00BD2DC9"/>
    <w:rsid w:val="00BD354A"/>
    <w:rsid w:val="00BD3790"/>
    <w:rsid w:val="00BD37C7"/>
    <w:rsid w:val="00BD37E8"/>
    <w:rsid w:val="00BD3E6D"/>
    <w:rsid w:val="00BD4584"/>
    <w:rsid w:val="00BD629C"/>
    <w:rsid w:val="00BD6834"/>
    <w:rsid w:val="00BE17E5"/>
    <w:rsid w:val="00BE3D21"/>
    <w:rsid w:val="00BE7228"/>
    <w:rsid w:val="00BF30B6"/>
    <w:rsid w:val="00BF415B"/>
    <w:rsid w:val="00BF49C9"/>
    <w:rsid w:val="00BF5A9C"/>
    <w:rsid w:val="00BF7198"/>
    <w:rsid w:val="00BF7993"/>
    <w:rsid w:val="00C005B2"/>
    <w:rsid w:val="00C1159A"/>
    <w:rsid w:val="00C12696"/>
    <w:rsid w:val="00C12978"/>
    <w:rsid w:val="00C16AF0"/>
    <w:rsid w:val="00C172B9"/>
    <w:rsid w:val="00C304F5"/>
    <w:rsid w:val="00C30B52"/>
    <w:rsid w:val="00C31D2A"/>
    <w:rsid w:val="00C33DE7"/>
    <w:rsid w:val="00C415EC"/>
    <w:rsid w:val="00C422F7"/>
    <w:rsid w:val="00C44B90"/>
    <w:rsid w:val="00C46D38"/>
    <w:rsid w:val="00C51A5C"/>
    <w:rsid w:val="00C5333B"/>
    <w:rsid w:val="00C535A5"/>
    <w:rsid w:val="00C5374C"/>
    <w:rsid w:val="00C5659C"/>
    <w:rsid w:val="00C56BB1"/>
    <w:rsid w:val="00C61443"/>
    <w:rsid w:val="00C61CE2"/>
    <w:rsid w:val="00C73F58"/>
    <w:rsid w:val="00C867DB"/>
    <w:rsid w:val="00C869E3"/>
    <w:rsid w:val="00C9065D"/>
    <w:rsid w:val="00C909E3"/>
    <w:rsid w:val="00C9267E"/>
    <w:rsid w:val="00C92E07"/>
    <w:rsid w:val="00C97196"/>
    <w:rsid w:val="00CA0F9B"/>
    <w:rsid w:val="00CA4245"/>
    <w:rsid w:val="00CA4FA0"/>
    <w:rsid w:val="00CA5DD3"/>
    <w:rsid w:val="00CB08E1"/>
    <w:rsid w:val="00CB1DD8"/>
    <w:rsid w:val="00CB30B7"/>
    <w:rsid w:val="00CC22B3"/>
    <w:rsid w:val="00CC2F71"/>
    <w:rsid w:val="00CC3AFF"/>
    <w:rsid w:val="00CC437A"/>
    <w:rsid w:val="00CC62A9"/>
    <w:rsid w:val="00CD4B59"/>
    <w:rsid w:val="00CD54E9"/>
    <w:rsid w:val="00CD630B"/>
    <w:rsid w:val="00CE013D"/>
    <w:rsid w:val="00CE0C4D"/>
    <w:rsid w:val="00CE1E44"/>
    <w:rsid w:val="00CE5505"/>
    <w:rsid w:val="00CE6075"/>
    <w:rsid w:val="00CE6C26"/>
    <w:rsid w:val="00CF1A03"/>
    <w:rsid w:val="00CF246A"/>
    <w:rsid w:val="00CF3F1F"/>
    <w:rsid w:val="00D0286B"/>
    <w:rsid w:val="00D344CC"/>
    <w:rsid w:val="00D35480"/>
    <w:rsid w:val="00D40C1B"/>
    <w:rsid w:val="00D41144"/>
    <w:rsid w:val="00D430B8"/>
    <w:rsid w:val="00D444C5"/>
    <w:rsid w:val="00D44FF6"/>
    <w:rsid w:val="00D463DE"/>
    <w:rsid w:val="00D4764F"/>
    <w:rsid w:val="00D50186"/>
    <w:rsid w:val="00D518C1"/>
    <w:rsid w:val="00D532D4"/>
    <w:rsid w:val="00D544DD"/>
    <w:rsid w:val="00D55CC0"/>
    <w:rsid w:val="00D56B04"/>
    <w:rsid w:val="00D57B0A"/>
    <w:rsid w:val="00D626F1"/>
    <w:rsid w:val="00D62711"/>
    <w:rsid w:val="00D64CAF"/>
    <w:rsid w:val="00D65B38"/>
    <w:rsid w:val="00D66B35"/>
    <w:rsid w:val="00D66CC0"/>
    <w:rsid w:val="00D67B36"/>
    <w:rsid w:val="00D706EF"/>
    <w:rsid w:val="00D70AB5"/>
    <w:rsid w:val="00D74476"/>
    <w:rsid w:val="00D752F3"/>
    <w:rsid w:val="00D766F2"/>
    <w:rsid w:val="00D77CE6"/>
    <w:rsid w:val="00D82C1A"/>
    <w:rsid w:val="00D84100"/>
    <w:rsid w:val="00D85665"/>
    <w:rsid w:val="00D862E7"/>
    <w:rsid w:val="00D9034D"/>
    <w:rsid w:val="00D91F1E"/>
    <w:rsid w:val="00D92B24"/>
    <w:rsid w:val="00D93310"/>
    <w:rsid w:val="00D93D43"/>
    <w:rsid w:val="00D93E76"/>
    <w:rsid w:val="00D954B5"/>
    <w:rsid w:val="00D972F6"/>
    <w:rsid w:val="00D9797C"/>
    <w:rsid w:val="00DA52B4"/>
    <w:rsid w:val="00DA6714"/>
    <w:rsid w:val="00DA6BF9"/>
    <w:rsid w:val="00DA7201"/>
    <w:rsid w:val="00DB00A2"/>
    <w:rsid w:val="00DB51BF"/>
    <w:rsid w:val="00DB701F"/>
    <w:rsid w:val="00DC2741"/>
    <w:rsid w:val="00DC4426"/>
    <w:rsid w:val="00DC5336"/>
    <w:rsid w:val="00DD242E"/>
    <w:rsid w:val="00DD564D"/>
    <w:rsid w:val="00DD633A"/>
    <w:rsid w:val="00DD66A0"/>
    <w:rsid w:val="00DE1CC5"/>
    <w:rsid w:val="00DE2A12"/>
    <w:rsid w:val="00DE2D0A"/>
    <w:rsid w:val="00DE71CC"/>
    <w:rsid w:val="00DE72C5"/>
    <w:rsid w:val="00DE7A55"/>
    <w:rsid w:val="00DF094A"/>
    <w:rsid w:val="00DF41A1"/>
    <w:rsid w:val="00DF5B6B"/>
    <w:rsid w:val="00DF6790"/>
    <w:rsid w:val="00E00160"/>
    <w:rsid w:val="00E00297"/>
    <w:rsid w:val="00E04329"/>
    <w:rsid w:val="00E04FF0"/>
    <w:rsid w:val="00E07BB8"/>
    <w:rsid w:val="00E12887"/>
    <w:rsid w:val="00E14683"/>
    <w:rsid w:val="00E2003E"/>
    <w:rsid w:val="00E2032C"/>
    <w:rsid w:val="00E2260F"/>
    <w:rsid w:val="00E25FE5"/>
    <w:rsid w:val="00E26B31"/>
    <w:rsid w:val="00E32605"/>
    <w:rsid w:val="00E334AE"/>
    <w:rsid w:val="00E348EB"/>
    <w:rsid w:val="00E36A8D"/>
    <w:rsid w:val="00E4050B"/>
    <w:rsid w:val="00E40856"/>
    <w:rsid w:val="00E40F88"/>
    <w:rsid w:val="00E50024"/>
    <w:rsid w:val="00E524A4"/>
    <w:rsid w:val="00E530AA"/>
    <w:rsid w:val="00E54C61"/>
    <w:rsid w:val="00E60ED2"/>
    <w:rsid w:val="00E611E2"/>
    <w:rsid w:val="00E63009"/>
    <w:rsid w:val="00E65796"/>
    <w:rsid w:val="00E65DDD"/>
    <w:rsid w:val="00E67B5B"/>
    <w:rsid w:val="00E724FE"/>
    <w:rsid w:val="00E74301"/>
    <w:rsid w:val="00E74429"/>
    <w:rsid w:val="00E75C7B"/>
    <w:rsid w:val="00E75D0D"/>
    <w:rsid w:val="00E8117F"/>
    <w:rsid w:val="00E833CC"/>
    <w:rsid w:val="00E878B5"/>
    <w:rsid w:val="00E92BF9"/>
    <w:rsid w:val="00E94E39"/>
    <w:rsid w:val="00EA0C56"/>
    <w:rsid w:val="00EA16E6"/>
    <w:rsid w:val="00EA2233"/>
    <w:rsid w:val="00EA32B2"/>
    <w:rsid w:val="00EA5C68"/>
    <w:rsid w:val="00EB0AC9"/>
    <w:rsid w:val="00EB5ED7"/>
    <w:rsid w:val="00EB60EB"/>
    <w:rsid w:val="00EC0279"/>
    <w:rsid w:val="00EC053B"/>
    <w:rsid w:val="00EC1992"/>
    <w:rsid w:val="00EC285D"/>
    <w:rsid w:val="00EC419F"/>
    <w:rsid w:val="00ED25DE"/>
    <w:rsid w:val="00ED667F"/>
    <w:rsid w:val="00EE4F82"/>
    <w:rsid w:val="00EE5D3A"/>
    <w:rsid w:val="00EF3945"/>
    <w:rsid w:val="00EF7C21"/>
    <w:rsid w:val="00F03387"/>
    <w:rsid w:val="00F04C0B"/>
    <w:rsid w:val="00F24CDC"/>
    <w:rsid w:val="00F3169C"/>
    <w:rsid w:val="00F3606C"/>
    <w:rsid w:val="00F37B63"/>
    <w:rsid w:val="00F401C6"/>
    <w:rsid w:val="00F41D55"/>
    <w:rsid w:val="00F43E4A"/>
    <w:rsid w:val="00F46967"/>
    <w:rsid w:val="00F525CB"/>
    <w:rsid w:val="00F52FCA"/>
    <w:rsid w:val="00F53E75"/>
    <w:rsid w:val="00F54252"/>
    <w:rsid w:val="00F54411"/>
    <w:rsid w:val="00F55F98"/>
    <w:rsid w:val="00F630FE"/>
    <w:rsid w:val="00F6502E"/>
    <w:rsid w:val="00F65A1A"/>
    <w:rsid w:val="00F6775A"/>
    <w:rsid w:val="00F72D2B"/>
    <w:rsid w:val="00F81A1B"/>
    <w:rsid w:val="00F83439"/>
    <w:rsid w:val="00F87CAC"/>
    <w:rsid w:val="00F906A1"/>
    <w:rsid w:val="00F95A85"/>
    <w:rsid w:val="00F9744B"/>
    <w:rsid w:val="00FA0CAD"/>
    <w:rsid w:val="00FA27D7"/>
    <w:rsid w:val="00FA3C02"/>
    <w:rsid w:val="00FA58C2"/>
    <w:rsid w:val="00FA64B2"/>
    <w:rsid w:val="00FA65F2"/>
    <w:rsid w:val="00FB0FBF"/>
    <w:rsid w:val="00FB11FD"/>
    <w:rsid w:val="00FB165B"/>
    <w:rsid w:val="00FB406E"/>
    <w:rsid w:val="00FB6DF3"/>
    <w:rsid w:val="00FB75B3"/>
    <w:rsid w:val="00FC0A1B"/>
    <w:rsid w:val="00FC2855"/>
    <w:rsid w:val="00FD227D"/>
    <w:rsid w:val="00FD27A9"/>
    <w:rsid w:val="00FD2B7F"/>
    <w:rsid w:val="00FD3221"/>
    <w:rsid w:val="00FD4449"/>
    <w:rsid w:val="00FD7464"/>
    <w:rsid w:val="00FE13CE"/>
    <w:rsid w:val="00FE3592"/>
    <w:rsid w:val="00FE52C5"/>
    <w:rsid w:val="00FE5A1C"/>
    <w:rsid w:val="00FE7257"/>
    <w:rsid w:val="00FF0EAA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C7634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aps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-540" w:firstLine="540"/>
      <w:jc w:val="center"/>
      <w:outlineLvl w:val="0"/>
    </w:pPr>
    <w:rPr>
      <w:rFonts w:ascii="TimesLT" w:hAnsi="TimesLT"/>
      <w:b/>
      <w:caps w:val="0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  <w:rPr>
      <w:lang w:val="x-none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aliases w:val="Char,Diagrama"/>
    <w:basedOn w:val="Normal"/>
    <w:link w:val="HeaderChar"/>
    <w:uiPriority w:val="99"/>
    <w:pPr>
      <w:tabs>
        <w:tab w:val="center" w:pos="4153"/>
        <w:tab w:val="right" w:pos="8306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firstLine="720"/>
      <w:jc w:val="both"/>
    </w:pPr>
    <w:rPr>
      <w: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008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837008"/>
    <w:rPr>
      <w:rFonts w:ascii="Tahoma" w:hAnsi="Tahoma" w:cs="Tahoma"/>
      <w:caps/>
      <w:sz w:val="16"/>
      <w:szCs w:val="16"/>
      <w:lang w:eastAsia="en-US"/>
    </w:rPr>
  </w:style>
  <w:style w:type="character" w:customStyle="1" w:styleId="BodyTextChar">
    <w:name w:val="Body Text Char"/>
    <w:link w:val="BodyText"/>
    <w:semiHidden/>
    <w:rsid w:val="00CC437A"/>
    <w:rPr>
      <w:caps/>
      <w:sz w:val="24"/>
      <w:lang w:eastAsia="en-US"/>
    </w:rPr>
  </w:style>
  <w:style w:type="character" w:customStyle="1" w:styleId="HeaderChar">
    <w:name w:val="Header Char"/>
    <w:aliases w:val="Char Char,Diagrama Char"/>
    <w:link w:val="Header"/>
    <w:uiPriority w:val="99"/>
    <w:rsid w:val="00655CE1"/>
    <w:rPr>
      <w:caps/>
      <w:sz w:val="24"/>
      <w:lang w:eastAsia="en-US"/>
    </w:rPr>
  </w:style>
  <w:style w:type="paragraph" w:styleId="Revision">
    <w:name w:val="Revision"/>
    <w:hidden/>
    <w:uiPriority w:val="99"/>
    <w:semiHidden/>
    <w:rsid w:val="009553C4"/>
    <w:rPr>
      <w:caps/>
      <w:sz w:val="24"/>
      <w:lang w:eastAsia="en-US"/>
    </w:rPr>
  </w:style>
  <w:style w:type="character" w:styleId="CommentReference">
    <w:name w:val="annotation reference"/>
    <w:uiPriority w:val="99"/>
    <w:semiHidden/>
    <w:unhideWhenUsed/>
    <w:rsid w:val="006E4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4C8F"/>
    <w:rPr>
      <w:sz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6E4C8F"/>
    <w:rPr>
      <w:caps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C8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E4C8F"/>
    <w:rPr>
      <w:b/>
      <w:bCs/>
      <w:caps/>
      <w:lang w:eastAsia="en-US"/>
    </w:rPr>
  </w:style>
  <w:style w:type="paragraph" w:customStyle="1" w:styleId="tablecontents">
    <w:name w:val="tablecontents"/>
    <w:basedOn w:val="Normal"/>
    <w:rsid w:val="006858DB"/>
    <w:pPr>
      <w:spacing w:before="100" w:beforeAutospacing="1" w:after="100" w:afterAutospacing="1"/>
    </w:pPr>
    <w:rPr>
      <w:caps w:val="0"/>
      <w:szCs w:val="24"/>
      <w:lang w:eastAsia="lt-L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64CAF"/>
    <w:rPr>
      <w:rFonts w:ascii="Calibri" w:eastAsia="Calibri" w:hAnsi="Calibri"/>
      <w:caps w:val="0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D64CAF"/>
    <w:rPr>
      <w:rFonts w:ascii="Calibri" w:eastAsia="Calibri" w:hAnsi="Calibri"/>
      <w:sz w:val="22"/>
      <w:szCs w:val="21"/>
      <w:lang w:eastAsia="en-US"/>
    </w:rPr>
  </w:style>
  <w:style w:type="character" w:customStyle="1" w:styleId="Heading1Char">
    <w:name w:val="Heading 1 Char"/>
    <w:link w:val="Heading1"/>
    <w:rsid w:val="002335A8"/>
    <w:rPr>
      <w:rFonts w:ascii="TimesLT" w:hAnsi="TimesLT"/>
      <w:b/>
      <w:sz w:val="28"/>
      <w:lang w:eastAsia="en-US"/>
    </w:rPr>
  </w:style>
  <w:style w:type="paragraph" w:customStyle="1" w:styleId="Apacia">
    <w:name w:val="Apacia"/>
    <w:basedOn w:val="Normal"/>
    <w:rsid w:val="0066707A"/>
    <w:rPr>
      <w:caps w:val="0"/>
      <w:sz w:val="20"/>
      <w:szCs w:val="24"/>
    </w:rPr>
  </w:style>
  <w:style w:type="character" w:customStyle="1" w:styleId="typewriter">
    <w:name w:val="typewriter"/>
    <w:rsid w:val="00616F62"/>
  </w:style>
  <w:style w:type="paragraph" w:styleId="BodyTextIndent2">
    <w:name w:val="Body Text Indent 2"/>
    <w:basedOn w:val="Normal"/>
    <w:link w:val="BodyTextIndent2Char"/>
    <w:uiPriority w:val="99"/>
    <w:unhideWhenUsed/>
    <w:rsid w:val="00286C7C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rsid w:val="00286C7C"/>
    <w:rPr>
      <w:caps/>
      <w:sz w:val="24"/>
      <w:lang w:val="lt-LT"/>
    </w:rPr>
  </w:style>
  <w:style w:type="paragraph" w:styleId="NoSpacing">
    <w:name w:val="No Spacing"/>
    <w:uiPriority w:val="1"/>
    <w:qFormat/>
    <w:rsid w:val="00286C7C"/>
    <w:rPr>
      <w:caps/>
      <w:sz w:val="24"/>
      <w:lang w:eastAsia="en-US"/>
    </w:rPr>
  </w:style>
  <w:style w:type="paragraph" w:styleId="Title">
    <w:name w:val="Title"/>
    <w:basedOn w:val="Normal"/>
    <w:link w:val="TitleChar"/>
    <w:qFormat/>
    <w:rsid w:val="00481FD8"/>
    <w:pPr>
      <w:jc w:val="center"/>
    </w:pPr>
    <w:rPr>
      <w:b/>
      <w:bCs/>
      <w:caps w:val="0"/>
      <w:noProof/>
      <w:szCs w:val="24"/>
    </w:rPr>
  </w:style>
  <w:style w:type="character" w:customStyle="1" w:styleId="TitleChar">
    <w:name w:val="Title Char"/>
    <w:link w:val="Title"/>
    <w:rsid w:val="00481FD8"/>
    <w:rPr>
      <w:b/>
      <w:bCs/>
      <w:noProof/>
      <w:sz w:val="24"/>
      <w:szCs w:val="24"/>
      <w:lang w:val="lt-LT"/>
    </w:rPr>
  </w:style>
  <w:style w:type="character" w:customStyle="1" w:styleId="quatationtext">
    <w:name w:val="quatation_text"/>
    <w:rsid w:val="00120D13"/>
    <w:rPr>
      <w:rFonts w:ascii="Arial" w:hAnsi="Arial" w:cs="Arial" w:hint="default"/>
      <w:b/>
      <w:bCs/>
      <w:color w:val="4A473C"/>
    </w:rPr>
  </w:style>
  <w:style w:type="paragraph" w:customStyle="1" w:styleId="tactin">
    <w:name w:val="tactin"/>
    <w:basedOn w:val="Normal"/>
    <w:rsid w:val="004D1082"/>
    <w:pPr>
      <w:spacing w:before="100" w:beforeAutospacing="1" w:after="100" w:afterAutospacing="1"/>
    </w:pPr>
    <w:rPr>
      <w:caps w:val="0"/>
      <w:szCs w:val="24"/>
      <w:lang w:val="en-US"/>
    </w:rPr>
  </w:style>
  <w:style w:type="paragraph" w:customStyle="1" w:styleId="Default">
    <w:name w:val="Default"/>
    <w:rsid w:val="00927E4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jtip">
    <w:name w:val="tajtip"/>
    <w:basedOn w:val="Normal"/>
    <w:rsid w:val="00A17DB1"/>
    <w:pPr>
      <w:spacing w:before="100" w:beforeAutospacing="1" w:after="100" w:afterAutospacing="1"/>
    </w:pPr>
    <w:rPr>
      <w:caps w:val="0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aps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-540" w:firstLine="540"/>
      <w:jc w:val="center"/>
      <w:outlineLvl w:val="0"/>
    </w:pPr>
    <w:rPr>
      <w:rFonts w:ascii="TimesLT" w:hAnsi="TimesLT"/>
      <w:b/>
      <w:caps w:val="0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  <w:rPr>
      <w:lang w:val="x-none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aliases w:val="Char,Diagrama"/>
    <w:basedOn w:val="Normal"/>
    <w:link w:val="HeaderChar"/>
    <w:uiPriority w:val="99"/>
    <w:pPr>
      <w:tabs>
        <w:tab w:val="center" w:pos="4153"/>
        <w:tab w:val="right" w:pos="8306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firstLine="720"/>
      <w:jc w:val="both"/>
    </w:pPr>
    <w:rPr>
      <w: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008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837008"/>
    <w:rPr>
      <w:rFonts w:ascii="Tahoma" w:hAnsi="Tahoma" w:cs="Tahoma"/>
      <w:caps/>
      <w:sz w:val="16"/>
      <w:szCs w:val="16"/>
      <w:lang w:eastAsia="en-US"/>
    </w:rPr>
  </w:style>
  <w:style w:type="character" w:customStyle="1" w:styleId="BodyTextChar">
    <w:name w:val="Body Text Char"/>
    <w:link w:val="BodyText"/>
    <w:semiHidden/>
    <w:rsid w:val="00CC437A"/>
    <w:rPr>
      <w:caps/>
      <w:sz w:val="24"/>
      <w:lang w:eastAsia="en-US"/>
    </w:rPr>
  </w:style>
  <w:style w:type="character" w:customStyle="1" w:styleId="HeaderChar">
    <w:name w:val="Header Char"/>
    <w:aliases w:val="Char Char,Diagrama Char"/>
    <w:link w:val="Header"/>
    <w:uiPriority w:val="99"/>
    <w:rsid w:val="00655CE1"/>
    <w:rPr>
      <w:caps/>
      <w:sz w:val="24"/>
      <w:lang w:eastAsia="en-US"/>
    </w:rPr>
  </w:style>
  <w:style w:type="paragraph" w:styleId="Revision">
    <w:name w:val="Revision"/>
    <w:hidden/>
    <w:uiPriority w:val="99"/>
    <w:semiHidden/>
    <w:rsid w:val="009553C4"/>
    <w:rPr>
      <w:caps/>
      <w:sz w:val="24"/>
      <w:lang w:eastAsia="en-US"/>
    </w:rPr>
  </w:style>
  <w:style w:type="character" w:styleId="CommentReference">
    <w:name w:val="annotation reference"/>
    <w:uiPriority w:val="99"/>
    <w:semiHidden/>
    <w:unhideWhenUsed/>
    <w:rsid w:val="006E4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4C8F"/>
    <w:rPr>
      <w:sz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6E4C8F"/>
    <w:rPr>
      <w:caps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C8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E4C8F"/>
    <w:rPr>
      <w:b/>
      <w:bCs/>
      <w:caps/>
      <w:lang w:eastAsia="en-US"/>
    </w:rPr>
  </w:style>
  <w:style w:type="paragraph" w:customStyle="1" w:styleId="tablecontents">
    <w:name w:val="tablecontents"/>
    <w:basedOn w:val="Normal"/>
    <w:rsid w:val="006858DB"/>
    <w:pPr>
      <w:spacing w:before="100" w:beforeAutospacing="1" w:after="100" w:afterAutospacing="1"/>
    </w:pPr>
    <w:rPr>
      <w:caps w:val="0"/>
      <w:szCs w:val="24"/>
      <w:lang w:eastAsia="lt-L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64CAF"/>
    <w:rPr>
      <w:rFonts w:ascii="Calibri" w:eastAsia="Calibri" w:hAnsi="Calibri"/>
      <w:caps w:val="0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D64CAF"/>
    <w:rPr>
      <w:rFonts w:ascii="Calibri" w:eastAsia="Calibri" w:hAnsi="Calibri"/>
      <w:sz w:val="22"/>
      <w:szCs w:val="21"/>
      <w:lang w:eastAsia="en-US"/>
    </w:rPr>
  </w:style>
  <w:style w:type="character" w:customStyle="1" w:styleId="Heading1Char">
    <w:name w:val="Heading 1 Char"/>
    <w:link w:val="Heading1"/>
    <w:rsid w:val="002335A8"/>
    <w:rPr>
      <w:rFonts w:ascii="TimesLT" w:hAnsi="TimesLT"/>
      <w:b/>
      <w:sz w:val="28"/>
      <w:lang w:eastAsia="en-US"/>
    </w:rPr>
  </w:style>
  <w:style w:type="paragraph" w:customStyle="1" w:styleId="Apacia">
    <w:name w:val="Apacia"/>
    <w:basedOn w:val="Normal"/>
    <w:rsid w:val="0066707A"/>
    <w:rPr>
      <w:caps w:val="0"/>
      <w:sz w:val="20"/>
      <w:szCs w:val="24"/>
    </w:rPr>
  </w:style>
  <w:style w:type="character" w:customStyle="1" w:styleId="typewriter">
    <w:name w:val="typewriter"/>
    <w:rsid w:val="00616F62"/>
  </w:style>
  <w:style w:type="paragraph" w:styleId="BodyTextIndent2">
    <w:name w:val="Body Text Indent 2"/>
    <w:basedOn w:val="Normal"/>
    <w:link w:val="BodyTextIndent2Char"/>
    <w:uiPriority w:val="99"/>
    <w:unhideWhenUsed/>
    <w:rsid w:val="00286C7C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rsid w:val="00286C7C"/>
    <w:rPr>
      <w:caps/>
      <w:sz w:val="24"/>
      <w:lang w:val="lt-LT"/>
    </w:rPr>
  </w:style>
  <w:style w:type="paragraph" w:styleId="NoSpacing">
    <w:name w:val="No Spacing"/>
    <w:uiPriority w:val="1"/>
    <w:qFormat/>
    <w:rsid w:val="00286C7C"/>
    <w:rPr>
      <w:caps/>
      <w:sz w:val="24"/>
      <w:lang w:eastAsia="en-US"/>
    </w:rPr>
  </w:style>
  <w:style w:type="paragraph" w:styleId="Title">
    <w:name w:val="Title"/>
    <w:basedOn w:val="Normal"/>
    <w:link w:val="TitleChar"/>
    <w:qFormat/>
    <w:rsid w:val="00481FD8"/>
    <w:pPr>
      <w:jc w:val="center"/>
    </w:pPr>
    <w:rPr>
      <w:b/>
      <w:bCs/>
      <w:caps w:val="0"/>
      <w:noProof/>
      <w:szCs w:val="24"/>
    </w:rPr>
  </w:style>
  <w:style w:type="character" w:customStyle="1" w:styleId="TitleChar">
    <w:name w:val="Title Char"/>
    <w:link w:val="Title"/>
    <w:rsid w:val="00481FD8"/>
    <w:rPr>
      <w:b/>
      <w:bCs/>
      <w:noProof/>
      <w:sz w:val="24"/>
      <w:szCs w:val="24"/>
      <w:lang w:val="lt-LT"/>
    </w:rPr>
  </w:style>
  <w:style w:type="character" w:customStyle="1" w:styleId="quatationtext">
    <w:name w:val="quatation_text"/>
    <w:rsid w:val="00120D13"/>
    <w:rPr>
      <w:rFonts w:ascii="Arial" w:hAnsi="Arial" w:cs="Arial" w:hint="default"/>
      <w:b/>
      <w:bCs/>
      <w:color w:val="4A473C"/>
    </w:rPr>
  </w:style>
  <w:style w:type="paragraph" w:customStyle="1" w:styleId="tactin">
    <w:name w:val="tactin"/>
    <w:basedOn w:val="Normal"/>
    <w:rsid w:val="004D1082"/>
    <w:pPr>
      <w:spacing w:before="100" w:beforeAutospacing="1" w:after="100" w:afterAutospacing="1"/>
    </w:pPr>
    <w:rPr>
      <w:caps w:val="0"/>
      <w:szCs w:val="24"/>
      <w:lang w:val="en-US"/>
    </w:rPr>
  </w:style>
  <w:style w:type="paragraph" w:customStyle="1" w:styleId="Default">
    <w:name w:val="Default"/>
    <w:rsid w:val="00927E4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jtip">
    <w:name w:val="tajtip"/>
    <w:basedOn w:val="Normal"/>
    <w:rsid w:val="00A17DB1"/>
    <w:pPr>
      <w:spacing w:before="100" w:beforeAutospacing="1" w:after="100" w:afterAutospacing="1"/>
    </w:pPr>
    <w:rPr>
      <w:caps w:val="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2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7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acionalin&#279;%20&#382;em&#279;s%20tarnyb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2FA85-5A11-467D-9F41-B66E55F15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Nacionalinė žemės tarnyb1</Template>
  <TotalTime>1</TotalTime>
  <Pages>1</Pages>
  <Words>623</Words>
  <Characters>356</Characters>
  <Application>Microsoft Office Word</Application>
  <DocSecurity>4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>  </vt:lpstr>
    </vt:vector>
  </TitlesOfParts>
  <Company>Zemetvarkos ir teises departamentas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ZUD</dc:creator>
  <cp:lastModifiedBy>Inga Kaminskaitė</cp:lastModifiedBy>
  <cp:revision>2</cp:revision>
  <cp:lastPrinted>2017-10-04T05:44:00Z</cp:lastPrinted>
  <dcterms:created xsi:type="dcterms:W3CDTF">2018-02-21T15:02:00Z</dcterms:created>
  <dcterms:modified xsi:type="dcterms:W3CDTF">2018-02-21T15:02:00Z</dcterms:modified>
</cp:coreProperties>
</file>